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C06777" w:rsidP="00B37B2B">
      <w:r w:rsidRPr="00C06777">
        <w:rPr>
          <w:rFonts w:asciiTheme="minorHAnsi" w:hAnsiTheme="minorHAnsi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left:0;text-align:left;margin-left:279.55pt;margin-top:571.55pt;width:192.95pt;height:29.45pt;z-index:25202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<v:textbox>
              <w:txbxContent>
                <w:p w:rsidR="00051B99" w:rsidRPr="008D7899" w:rsidRDefault="00051B99" w:rsidP="00EC50A4">
                  <w:pPr>
                    <w:jc w:val="right"/>
                    <w:rPr>
                      <w:b/>
                      <w:color w:val="7F7F7F" w:themeColor="text1" w:themeTint="80"/>
                      <w:sz w:val="24"/>
                      <w:szCs w:val="32"/>
                    </w:rPr>
                  </w:pPr>
                  <w:r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>19/07/2014</w:t>
                  </w:r>
                </w:p>
              </w:txbxContent>
            </v:textbox>
          </v:shape>
        </w:pict>
      </w:r>
      <w:r w:rsidRPr="00C06777">
        <w:rPr>
          <w:rFonts w:asciiTheme="minorHAnsi" w:hAnsiTheme="minorHAnsi"/>
          <w:noProof/>
          <w:lang w:eastAsia="pt-BR"/>
        </w:rPr>
        <w:pict>
          <v:shape id="Text Box 23" o:spid="_x0000_s1027" type="#_x0000_t202" style="position:absolute;left:0;text-align:left;margin-left:50.05pt;margin-top:522.95pt;width:422.45pt;height:48.45pt;z-index:25201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<v:textbox>
              <w:txbxContent>
                <w:p w:rsidR="00051B99" w:rsidRPr="008D7899" w:rsidRDefault="00051B99" w:rsidP="008D7899">
                  <w:pPr>
                    <w:pStyle w:val="TOTVSTtulo2014"/>
                  </w:pPr>
                  <w:r w:rsidRPr="0070783E">
                    <w:t>MIT044 – Especificação de Personalização</w:t>
                  </w:r>
                </w:p>
              </w:txbxContent>
            </v:textbox>
          </v:shape>
        </w:pic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0" w:name="_Toc388516873"/>
      <w:bookmarkStart w:id="1" w:name="_Toc29841702"/>
      <w:r w:rsidRPr="00517D35">
        <w:t>Sumário</w:t>
      </w:r>
      <w:bookmarkEnd w:id="0"/>
      <w:bookmarkEnd w:id="1"/>
    </w:p>
    <w:p w:rsidR="00E71970" w:rsidRDefault="00C06777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r w:rsidRPr="00C06777">
        <w:rPr>
          <w:rFonts w:asciiTheme="minorHAnsi" w:hAnsiTheme="minorHAnsi"/>
          <w:color w:val="000000" w:themeColor="text1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C06777">
        <w:rPr>
          <w:rFonts w:asciiTheme="minorHAnsi" w:hAnsiTheme="minorHAnsi"/>
          <w:color w:val="000000" w:themeColor="text1"/>
        </w:rPr>
        <w:fldChar w:fldCharType="separate"/>
      </w:r>
      <w:hyperlink w:anchor="_Toc29841702" w:history="1">
        <w:r w:rsidR="00E71970" w:rsidRPr="00E16CE2">
          <w:rPr>
            <w:rStyle w:val="Hyperlink"/>
            <w:noProof/>
          </w:rPr>
          <w:t>Sumário</w:t>
        </w:r>
        <w:r w:rsidR="00E71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970">
          <w:rPr>
            <w:noProof/>
            <w:webHidden/>
          </w:rPr>
          <w:instrText xml:space="preserve"> PAGEREF _Toc29841702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9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1970" w:rsidRDefault="00C0677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29841703" w:history="1">
        <w:r w:rsidR="00E71970" w:rsidRPr="00E16CE2">
          <w:rPr>
            <w:rStyle w:val="Hyperlink"/>
            <w:noProof/>
          </w:rPr>
          <w:t>1</w:t>
        </w:r>
        <w:r w:rsidR="00E71970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71970" w:rsidRPr="00E16CE2">
          <w:rPr>
            <w:rStyle w:val="Hyperlink"/>
            <w:noProof/>
          </w:rPr>
          <w:t>Especificação de Tabelas e Índices</w:t>
        </w:r>
        <w:r w:rsidR="00E71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970">
          <w:rPr>
            <w:noProof/>
            <w:webHidden/>
          </w:rPr>
          <w:instrText xml:space="preserve"> PAGEREF _Toc29841703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9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1970" w:rsidRDefault="00C06777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29841704" w:history="1">
        <w:r w:rsidR="00E71970" w:rsidRPr="00E16CE2">
          <w:rPr>
            <w:rStyle w:val="Hyperlink"/>
            <w:noProof/>
          </w:rPr>
          <w:t>2</w:t>
        </w:r>
        <w:r w:rsidR="00E71970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E71970" w:rsidRPr="00E16CE2">
          <w:rPr>
            <w:rStyle w:val="Hyperlink"/>
            <w:noProof/>
          </w:rPr>
          <w:t>Especificação de Parâmetros</w:t>
        </w:r>
        <w:r w:rsidR="00E71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970">
          <w:rPr>
            <w:noProof/>
            <w:webHidden/>
          </w:rPr>
          <w:instrText xml:space="preserve"> PAGEREF _Toc29841704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9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EC1" w:rsidRPr="00BC2B52" w:rsidRDefault="00C06777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70783E" w:rsidRPr="0070783E" w:rsidTr="00656903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D85F78" w:rsidRPr="00D85F78" w:rsidRDefault="00772A77" w:rsidP="00D85F78">
            <w:pPr>
              <w:pStyle w:val="Ttulo2"/>
              <w:numPr>
                <w:ilvl w:val="0"/>
                <w:numId w:val="3"/>
              </w:numPr>
            </w:pPr>
            <w:bookmarkStart w:id="2" w:name="_Toc29841703"/>
            <w:r w:rsidRPr="007A402E">
              <w:rPr>
                <w:lang w:val="pt-BR"/>
              </w:rPr>
              <w:lastRenderedPageBreak/>
              <w:t>Especificação de Tabelas e Índices</w:t>
            </w:r>
            <w:bookmarkEnd w:id="2"/>
          </w:p>
        </w:tc>
      </w:tr>
      <w:tr w:rsidR="0070783E" w:rsidRPr="0070783E" w:rsidTr="00651126">
        <w:trPr>
          <w:cantSplit/>
          <w:trHeight w:val="5864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772A77" w:rsidRPr="00772A77" w:rsidRDefault="00772A77" w:rsidP="00772A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16"/>
                <w:szCs w:val="16"/>
                <w:u w:val="single"/>
                <w:lang w:eastAsia="pt-BR"/>
              </w:rPr>
            </w:pPr>
          </w:p>
          <w:p w:rsidR="00772A77" w:rsidRPr="002C30C8" w:rsidRDefault="00772A77" w:rsidP="00772A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</w:pPr>
            <w:r w:rsidRPr="002C30C8"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Tabela</w:t>
            </w:r>
            <w:r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(</w:t>
            </w:r>
            <w:r w:rsidRPr="002C30C8"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s</w:t>
            </w:r>
            <w:r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)</w:t>
            </w:r>
            <w:r w:rsidRPr="002C30C8"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Alterada(</w:t>
            </w:r>
            <w:r w:rsidRPr="002C30C8"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s</w:t>
            </w:r>
            <w:r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)</w:t>
            </w:r>
            <w:r w:rsidRPr="002C30C8"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:</w:t>
            </w:r>
          </w:p>
          <w:p w:rsidR="00772A77" w:rsidRPr="00772A77" w:rsidRDefault="00772A77" w:rsidP="00772A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16"/>
                <w:szCs w:val="16"/>
                <w:u w:val="single"/>
                <w:lang w:eastAsia="pt-BR"/>
              </w:rPr>
            </w:pPr>
          </w:p>
          <w:p w:rsidR="00772A77" w:rsidRDefault="00772A77" w:rsidP="00772A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SE1 </w:t>
            </w:r>
            <w:r w:rsidRPr="00343F7A">
              <w:rPr>
                <w:rFonts w:eastAsia="Times New Roman" w:cs="Tahoma"/>
                <w:sz w:val="16"/>
                <w:szCs w:val="16"/>
                <w:lang w:eastAsia="pt-BR"/>
              </w:rPr>
              <w:sym w:font="Wingdings" w:char="F0E8"/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Contas a Receber</w:t>
            </w:r>
          </w:p>
          <w:p w:rsidR="00772A77" w:rsidRPr="00772A77" w:rsidRDefault="00772A77" w:rsidP="00772A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16"/>
                <w:szCs w:val="16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7230"/>
            </w:tblGrid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jc w:val="center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Campo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Campo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>E1_XCOBRA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 xml:space="preserve">1 – </w:t>
                  </w:r>
                  <w:proofErr w:type="spellStart"/>
                  <w:r>
                    <w:t>Caracter</w:t>
                  </w:r>
                  <w:proofErr w:type="spellEnd"/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Tamanho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proofErr w:type="gramStart"/>
                  <w:r>
                    <w:t>1</w:t>
                  </w:r>
                  <w:proofErr w:type="gramEnd"/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Decimal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proofErr w:type="gramStart"/>
                  <w:r>
                    <w:t>0</w:t>
                  </w:r>
                  <w:proofErr w:type="gramEnd"/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Contexto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>1 - Real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Propriedade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>1 - Alterar</w:t>
                  </w:r>
                </w:p>
              </w:tc>
            </w:tr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Pr="00F20B9E" w:rsidRDefault="00772A77" w:rsidP="000117C9">
                  <w:pPr>
                    <w:autoSpaceDE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Informações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Título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 w:rsidRPr="003629D1">
                    <w:t xml:space="preserve">Envia </w:t>
                  </w:r>
                  <w:proofErr w:type="spellStart"/>
                  <w:r w:rsidRPr="003629D1">
                    <w:t>Cobran</w:t>
                  </w:r>
                  <w:proofErr w:type="spellEnd"/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Descrição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 w:rsidRPr="003629D1">
                    <w:t xml:space="preserve">Envia </w:t>
                  </w:r>
                  <w:proofErr w:type="spellStart"/>
                  <w:proofErr w:type="gramStart"/>
                  <w:r w:rsidRPr="003629D1">
                    <w:t>Cobranca</w:t>
                  </w:r>
                  <w:proofErr w:type="spellEnd"/>
                  <w:r w:rsidRPr="003629D1">
                    <w:t xml:space="preserve"> ?</w:t>
                  </w:r>
                  <w:proofErr w:type="gramEnd"/>
                  <w:r w:rsidRPr="003629D1">
                    <w:t xml:space="preserve">         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Help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Pr="003629D1" w:rsidRDefault="00772A77" w:rsidP="000117C9">
                  <w:pPr>
                    <w:autoSpaceDE w:val="0"/>
                  </w:pPr>
                  <w:r w:rsidRPr="003629D1">
                    <w:t xml:space="preserve">S - Sim - </w:t>
                  </w:r>
                  <w:proofErr w:type="spellStart"/>
                  <w:r w:rsidRPr="003629D1">
                    <w:t>Job</w:t>
                  </w:r>
                  <w:proofErr w:type="spellEnd"/>
                  <w:r w:rsidRPr="003629D1">
                    <w:t xml:space="preserve"> vai enviar e-mail de</w:t>
                  </w:r>
                  <w:r>
                    <w:t xml:space="preserve"> </w:t>
                  </w:r>
                  <w:r w:rsidRPr="003629D1">
                    <w:t>cobrança</w:t>
                  </w:r>
                </w:p>
                <w:p w:rsidR="00772A77" w:rsidRDefault="00772A77" w:rsidP="000117C9">
                  <w:pPr>
                    <w:autoSpaceDE w:val="0"/>
                  </w:pPr>
                  <w:r w:rsidRPr="003629D1">
                    <w:t xml:space="preserve">N - Não - </w:t>
                  </w:r>
                  <w:proofErr w:type="spellStart"/>
                  <w:r w:rsidRPr="003629D1">
                    <w:t>Job</w:t>
                  </w:r>
                  <w:proofErr w:type="spellEnd"/>
                  <w:r w:rsidRPr="003629D1">
                    <w:t xml:space="preserve"> não vai enviar e-mail de</w:t>
                  </w:r>
                  <w:r>
                    <w:t xml:space="preserve"> </w:t>
                  </w:r>
                  <w:r w:rsidRPr="003629D1">
                    <w:t>cobrança</w:t>
                  </w:r>
                </w:p>
              </w:tc>
            </w:tr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jc w:val="center"/>
                  </w:pPr>
                  <w:r>
                    <w:rPr>
                      <w:b/>
                    </w:rPr>
                    <w:t>Opções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Lista Opções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 w:rsidRPr="006B5110">
                    <w:t>S=</w:t>
                  </w:r>
                  <w:proofErr w:type="gramStart"/>
                  <w:r w:rsidRPr="006B5110">
                    <w:t>Sim;</w:t>
                  </w:r>
                  <w:proofErr w:type="gramEnd"/>
                  <w:r w:rsidRPr="006B5110">
                    <w:t>N=</w:t>
                  </w:r>
                  <w:proofErr w:type="spellStart"/>
                  <w:r w:rsidRPr="006B5110">
                    <w:t>Nao</w:t>
                  </w:r>
                  <w:proofErr w:type="spellEnd"/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tabs>
                      <w:tab w:val="left" w:pos="1198"/>
                    </w:tabs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Inic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. Padrão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>“S”</w:t>
                  </w:r>
                </w:p>
              </w:tc>
            </w:tr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jc w:val="center"/>
                  </w:pPr>
                  <w:r>
                    <w:rPr>
                      <w:b/>
                    </w:rPr>
                    <w:t>Validações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Val. Usuário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proofErr w:type="gramStart"/>
                  <w:r w:rsidRPr="006B5110">
                    <w:t>PERTENCE(</w:t>
                  </w:r>
                  <w:proofErr w:type="gramEnd"/>
                  <w:r w:rsidRPr="006B5110">
                    <w:t>"SN")</w:t>
                  </w:r>
                </w:p>
              </w:tc>
            </w:tr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Pr="007F1319" w:rsidRDefault="00772A77" w:rsidP="000117C9">
                  <w:pPr>
                    <w:autoSpaceDE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Uso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Usado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>Ticar</w:t>
                  </w:r>
                </w:p>
              </w:tc>
            </w:tr>
          </w:tbl>
          <w:p w:rsidR="00772A77" w:rsidRPr="00772A77" w:rsidRDefault="00772A77" w:rsidP="00772A77">
            <w:pPr>
              <w:tabs>
                <w:tab w:val="left" w:pos="1094"/>
              </w:tabs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16"/>
                <w:szCs w:val="16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ab/>
            </w:r>
          </w:p>
          <w:p w:rsidR="00772A77" w:rsidRDefault="00772A77" w:rsidP="00772A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SA1 </w:t>
            </w:r>
            <w:r w:rsidRPr="00343F7A">
              <w:rPr>
                <w:rFonts w:eastAsia="Times New Roman" w:cs="Tahoma"/>
                <w:sz w:val="16"/>
                <w:szCs w:val="16"/>
                <w:lang w:eastAsia="pt-BR"/>
              </w:rPr>
              <w:sym w:font="Wingdings" w:char="F0E8"/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Clientes</w:t>
            </w:r>
          </w:p>
          <w:p w:rsidR="00772A77" w:rsidRPr="00772A77" w:rsidRDefault="00772A77" w:rsidP="00772A77">
            <w:pPr>
              <w:autoSpaceDE w:val="0"/>
              <w:autoSpaceDN w:val="0"/>
              <w:adjustRightInd w:val="0"/>
              <w:ind w:firstLine="709"/>
              <w:jc w:val="left"/>
              <w:rPr>
                <w:rFonts w:eastAsia="Times New Roman" w:cs="Tahoma"/>
                <w:sz w:val="16"/>
                <w:szCs w:val="16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7230"/>
            </w:tblGrid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jc w:val="center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Campo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Campo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 w:rsidRPr="006B5110">
                    <w:t>A1_XMAILPR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 xml:space="preserve">1 – </w:t>
                  </w:r>
                  <w:proofErr w:type="spellStart"/>
                  <w:r>
                    <w:t>Caracter</w:t>
                  </w:r>
                  <w:proofErr w:type="spellEnd"/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Tamanho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proofErr w:type="gramStart"/>
                  <w:r>
                    <w:t>1</w:t>
                  </w:r>
                  <w:proofErr w:type="gramEnd"/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Decimal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proofErr w:type="gramStart"/>
                  <w:r>
                    <w:t>0</w:t>
                  </w:r>
                  <w:proofErr w:type="gramEnd"/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Contexto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>1 - Real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Propriedade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>1 - Alterar</w:t>
                  </w:r>
                </w:p>
              </w:tc>
            </w:tr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Pr="00F20B9E" w:rsidRDefault="00772A77" w:rsidP="000117C9">
                  <w:pPr>
                    <w:autoSpaceDE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Informações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Título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 w:rsidRPr="006B5110">
                    <w:t>Preventivo</w:t>
                  </w:r>
                  <w:proofErr w:type="gramStart"/>
                  <w:r w:rsidRPr="006B5110">
                    <w:t xml:space="preserve">  </w:t>
                  </w:r>
                </w:p>
              </w:tc>
              <w:proofErr w:type="gramEnd"/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Descrição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 w:rsidRPr="006B5110">
                    <w:t xml:space="preserve">Envia </w:t>
                  </w:r>
                  <w:proofErr w:type="spellStart"/>
                  <w:r w:rsidRPr="006B5110">
                    <w:t>E-Mail</w:t>
                  </w:r>
                  <w:proofErr w:type="spellEnd"/>
                  <w:r w:rsidRPr="006B5110">
                    <w:t xml:space="preserve"> </w:t>
                  </w:r>
                  <w:proofErr w:type="gramStart"/>
                  <w:r w:rsidRPr="006B5110">
                    <w:t>Preventivo ?</w:t>
                  </w:r>
                  <w:proofErr w:type="gramEnd"/>
                  <w:r w:rsidRPr="003629D1">
                    <w:t xml:space="preserve">   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Help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Pr="006B5110" w:rsidRDefault="00772A77" w:rsidP="000117C9">
                  <w:pPr>
                    <w:jc w:val="left"/>
                  </w:pPr>
                  <w:r w:rsidRPr="006B5110">
                    <w:t xml:space="preserve">S - Sim - </w:t>
                  </w:r>
                  <w:proofErr w:type="spellStart"/>
                  <w:r w:rsidRPr="006B5110">
                    <w:t>Job</w:t>
                  </w:r>
                  <w:proofErr w:type="spellEnd"/>
                  <w:r w:rsidRPr="006B5110">
                    <w:t xml:space="preserve"> vai enviar e-mail</w:t>
                  </w:r>
                  <w:r>
                    <w:t xml:space="preserve"> </w:t>
                  </w:r>
                  <w:r w:rsidRPr="006B5110">
                    <w:t>preventivo</w:t>
                  </w:r>
                </w:p>
                <w:p w:rsidR="00772A77" w:rsidRDefault="00772A77" w:rsidP="000117C9">
                  <w:pPr>
                    <w:jc w:val="left"/>
                  </w:pPr>
                  <w:r w:rsidRPr="006B5110">
                    <w:t xml:space="preserve">N - Não - </w:t>
                  </w:r>
                  <w:proofErr w:type="spellStart"/>
                  <w:r w:rsidRPr="006B5110">
                    <w:t>Job</w:t>
                  </w:r>
                  <w:proofErr w:type="spellEnd"/>
                  <w:r w:rsidRPr="006B5110">
                    <w:t xml:space="preserve"> não vai enviar e-mail</w:t>
                  </w:r>
                  <w:r>
                    <w:t xml:space="preserve"> </w:t>
                  </w:r>
                  <w:r w:rsidRPr="006B5110">
                    <w:t>preventivo</w:t>
                  </w:r>
                </w:p>
              </w:tc>
            </w:tr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jc w:val="center"/>
                  </w:pPr>
                  <w:r>
                    <w:rPr>
                      <w:b/>
                    </w:rPr>
                    <w:t>Opções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Lista Opções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 w:rsidRPr="006B5110">
                    <w:t>S=</w:t>
                  </w:r>
                  <w:proofErr w:type="gramStart"/>
                  <w:r w:rsidRPr="006B5110">
                    <w:t>Sim;</w:t>
                  </w:r>
                  <w:proofErr w:type="gramEnd"/>
                  <w:r w:rsidRPr="006B5110">
                    <w:t>N=</w:t>
                  </w:r>
                  <w:proofErr w:type="spellStart"/>
                  <w:r w:rsidRPr="006B5110">
                    <w:t>Nao</w:t>
                  </w:r>
                  <w:proofErr w:type="spellEnd"/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tabs>
                      <w:tab w:val="left" w:pos="1198"/>
                    </w:tabs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Inic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. Padrão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>“S”</w:t>
                  </w:r>
                </w:p>
              </w:tc>
            </w:tr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jc w:val="center"/>
                  </w:pPr>
                  <w:r>
                    <w:rPr>
                      <w:b/>
                    </w:rPr>
                    <w:t>Validações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Val. Usuário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proofErr w:type="gramStart"/>
                  <w:r w:rsidRPr="006B5110">
                    <w:t>PERTENCE(</w:t>
                  </w:r>
                  <w:proofErr w:type="gramEnd"/>
                  <w:r w:rsidRPr="006B5110">
                    <w:t>"SN")</w:t>
                  </w:r>
                </w:p>
              </w:tc>
            </w:tr>
            <w:tr w:rsidR="00772A77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Pr="007F1319" w:rsidRDefault="00772A77" w:rsidP="000117C9">
                  <w:pPr>
                    <w:autoSpaceDE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Uso</w:t>
                  </w:r>
                </w:p>
              </w:tc>
            </w:tr>
            <w:tr w:rsidR="00772A77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Usado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772A77" w:rsidRDefault="00772A77" w:rsidP="000117C9">
                  <w:pPr>
                    <w:autoSpaceDE w:val="0"/>
                  </w:pPr>
                  <w:r>
                    <w:t>Ticar</w:t>
                  </w:r>
                </w:p>
              </w:tc>
            </w:tr>
          </w:tbl>
          <w:p w:rsidR="00E20FFB" w:rsidRPr="0070783E" w:rsidRDefault="00E20FFB" w:rsidP="00772A77">
            <w:pPr>
              <w:keepNext/>
              <w:jc w:val="left"/>
              <w:outlineLvl w:val="1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3C3FC7" w:rsidRDefault="003C3FC7" w:rsidP="003C3FC7">
      <w:pPr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7F1319" w:rsidRPr="0070783E" w:rsidTr="004A6EDB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7230"/>
            </w:tblGrid>
            <w:tr w:rsidR="00511C30" w:rsidTr="004A6EDB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  <w:jc w:val="center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lastRenderedPageBreak/>
                    <w:t>Campo</w:t>
                  </w:r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Campo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5229F5" w:rsidP="004A6EDB">
                  <w:pPr>
                    <w:autoSpaceDE w:val="0"/>
                  </w:pPr>
                  <w:r w:rsidRPr="005229F5">
                    <w:t>A1_XSENDER</w:t>
                  </w:r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</w:pPr>
                  <w:r>
                    <w:t xml:space="preserve">1 – </w:t>
                  </w:r>
                  <w:proofErr w:type="spellStart"/>
                  <w:r>
                    <w:t>Caracter</w:t>
                  </w:r>
                  <w:proofErr w:type="spellEnd"/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Tamanho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5229F5" w:rsidP="004A6EDB">
                  <w:pPr>
                    <w:autoSpaceDE w:val="0"/>
                  </w:pPr>
                  <w:r>
                    <w:t>50</w:t>
                  </w:r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Decimal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</w:pPr>
                  <w:proofErr w:type="gramStart"/>
                  <w:r>
                    <w:t>0</w:t>
                  </w:r>
                  <w:proofErr w:type="gramEnd"/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Contexto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</w:pPr>
                  <w:r>
                    <w:t>1 – Real</w:t>
                  </w:r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Propriedade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5229F5" w:rsidP="005229F5">
                  <w:pPr>
                    <w:autoSpaceDE w:val="0"/>
                  </w:pPr>
                  <w:r>
                    <w:t>1</w:t>
                  </w:r>
                  <w:r w:rsidR="00511C30">
                    <w:t xml:space="preserve"> – </w:t>
                  </w:r>
                  <w:r>
                    <w:t>Alter</w:t>
                  </w:r>
                  <w:r w:rsidR="00511C30">
                    <w:t>ar</w:t>
                  </w:r>
                </w:p>
              </w:tc>
            </w:tr>
            <w:tr w:rsidR="00511C30" w:rsidTr="004A6EDB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Pr="007F1319" w:rsidRDefault="00511C30" w:rsidP="004A6EDB">
                  <w:pPr>
                    <w:autoSpaceDE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Informações</w:t>
                  </w:r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Título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5229F5" w:rsidP="004A6EDB">
                  <w:pPr>
                    <w:autoSpaceDE w:val="0"/>
                  </w:pPr>
                  <w:r w:rsidRPr="005229F5">
                    <w:t xml:space="preserve">Email </w:t>
                  </w:r>
                  <w:proofErr w:type="spellStart"/>
                  <w:r w:rsidRPr="005229F5">
                    <w:t>Respon</w:t>
                  </w:r>
                  <w:proofErr w:type="spellEnd"/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511C30" w:rsidP="004A6EDB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Descrição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Pr="007F1319" w:rsidRDefault="005229F5" w:rsidP="004A6EDB">
                  <w:pPr>
                    <w:autoSpaceDE w:val="0"/>
                  </w:pPr>
                  <w:r w:rsidRPr="005229F5">
                    <w:t xml:space="preserve">Email do </w:t>
                  </w:r>
                  <w:proofErr w:type="spellStart"/>
                  <w:r w:rsidRPr="005229F5">
                    <w:t>Responsavel</w:t>
                  </w:r>
                  <w:proofErr w:type="spellEnd"/>
                  <w:r w:rsidRPr="005229F5">
                    <w:t xml:space="preserve">     </w:t>
                  </w:r>
                </w:p>
              </w:tc>
            </w:tr>
            <w:tr w:rsidR="005229F5" w:rsidTr="001A6B21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229F5" w:rsidRPr="005229F5" w:rsidRDefault="005229F5" w:rsidP="005229F5">
                  <w:pPr>
                    <w:autoSpaceDE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Uso</w:t>
                  </w:r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223E4A" w:rsidP="004A6EDB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Obrigatório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223E4A" w:rsidP="004A6EDB">
                  <w:pPr>
                    <w:autoSpaceDE w:val="0"/>
                  </w:pPr>
                  <w:r>
                    <w:t>Ticar</w:t>
                  </w:r>
                </w:p>
              </w:tc>
            </w:tr>
            <w:tr w:rsidR="00511C30" w:rsidTr="004A6EDB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511C30" w:rsidRDefault="00223E4A" w:rsidP="004A6EDB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Usao</w:t>
                  </w:r>
                  <w:proofErr w:type="spellEnd"/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511C30" w:rsidRDefault="00223E4A" w:rsidP="004A6EDB">
                  <w:pPr>
                    <w:autoSpaceDE w:val="0"/>
                  </w:pPr>
                  <w:r>
                    <w:t>Ticar</w:t>
                  </w:r>
                </w:p>
              </w:tc>
            </w:tr>
          </w:tbl>
          <w:p w:rsidR="007F1319" w:rsidRDefault="007F1319" w:rsidP="004A6EDB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71298" w:rsidRDefault="00F71298" w:rsidP="004A6EDB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Criar Pasta</w:t>
            </w:r>
          </w:p>
          <w:p w:rsidR="00F71298" w:rsidRDefault="00F71298" w:rsidP="004A6EDB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7230"/>
            </w:tblGrid>
            <w:tr w:rsidR="001046AB" w:rsidTr="000117C9">
              <w:tc>
                <w:tcPr>
                  <w:tcW w:w="8993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1046AB" w:rsidRDefault="001046AB" w:rsidP="000117C9">
                  <w:pPr>
                    <w:autoSpaceDE w:val="0"/>
                    <w:jc w:val="center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Pasta</w:t>
                  </w:r>
                </w:p>
              </w:tc>
            </w:tr>
            <w:tr w:rsidR="001046AB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1046AB" w:rsidRDefault="001046AB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Descrição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1046AB" w:rsidRDefault="001046AB" w:rsidP="000117C9">
                  <w:pPr>
                    <w:autoSpaceDE w:val="0"/>
                  </w:pPr>
                  <w:proofErr w:type="spellStart"/>
                  <w:r w:rsidRPr="001046AB">
                    <w:t>Configuracao</w:t>
                  </w:r>
                  <w:proofErr w:type="spellEnd"/>
                  <w:r w:rsidRPr="001046AB">
                    <w:t xml:space="preserve"> Furo e Preventivo</w:t>
                  </w:r>
                </w:p>
              </w:tc>
            </w:tr>
            <w:tr w:rsidR="001046AB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1046AB" w:rsidRDefault="001046AB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Campo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1046AB" w:rsidRDefault="001046AB" w:rsidP="000117C9">
                  <w:pPr>
                    <w:autoSpaceDE w:val="0"/>
                  </w:pPr>
                  <w:r>
                    <w:t>A1_XMAILPR – Preventivo</w:t>
                  </w:r>
                </w:p>
              </w:tc>
            </w:tr>
            <w:tr w:rsidR="001046AB" w:rsidTr="000117C9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1046AB" w:rsidRDefault="001046AB" w:rsidP="000117C9">
                  <w:pPr>
                    <w:autoSpaceDE w:val="0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Campo</w:t>
                  </w:r>
                </w:p>
              </w:tc>
              <w:tc>
                <w:tcPr>
                  <w:tcW w:w="723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1046AB" w:rsidRDefault="001046AB" w:rsidP="000117C9">
                  <w:pPr>
                    <w:autoSpaceDE w:val="0"/>
                  </w:pPr>
                  <w:r>
                    <w:t xml:space="preserve">A1_XSENDER – Email </w:t>
                  </w:r>
                  <w:proofErr w:type="spellStart"/>
                  <w:r>
                    <w:t>Respon</w:t>
                  </w:r>
                  <w:proofErr w:type="spellEnd"/>
                </w:p>
              </w:tc>
            </w:tr>
          </w:tbl>
          <w:p w:rsidR="00223E4A" w:rsidRPr="0070783E" w:rsidRDefault="00223E4A" w:rsidP="004A6EDB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7F1319" w:rsidRPr="0070783E" w:rsidRDefault="007F1319" w:rsidP="004A6EDB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AB6772" w:rsidRDefault="00AB6772" w:rsidP="00AB6772">
      <w:pPr>
        <w:jc w:val="left"/>
        <w:rPr>
          <w:rFonts w:eastAsia="Times New Roman"/>
          <w:sz w:val="24"/>
          <w:szCs w:val="24"/>
          <w:lang w:eastAsia="pt-BR"/>
        </w:rPr>
      </w:pPr>
    </w:p>
    <w:p w:rsidR="000F194F" w:rsidRDefault="000F194F" w:rsidP="000F194F">
      <w:pPr>
        <w:jc w:val="left"/>
        <w:rPr>
          <w:rFonts w:eastAsia="Times New Roman"/>
          <w:sz w:val="24"/>
          <w:szCs w:val="24"/>
          <w:lang w:eastAsia="pt-BR"/>
        </w:rPr>
      </w:pPr>
    </w:p>
    <w:p w:rsidR="0086403F" w:rsidRDefault="0086403F" w:rsidP="0086403F">
      <w:pPr>
        <w:jc w:val="left"/>
        <w:rPr>
          <w:rFonts w:eastAsia="Times New Roman"/>
          <w:sz w:val="24"/>
          <w:szCs w:val="24"/>
          <w:lang w:eastAsia="pt-BR"/>
        </w:rPr>
      </w:pPr>
    </w:p>
    <w:p w:rsidR="00C41E64" w:rsidRDefault="00C41E64" w:rsidP="00C41E64">
      <w:pPr>
        <w:jc w:val="left"/>
        <w:rPr>
          <w:rFonts w:eastAsia="Times New Roman"/>
          <w:sz w:val="24"/>
          <w:szCs w:val="24"/>
          <w:lang w:eastAsia="pt-BR"/>
        </w:rPr>
      </w:pPr>
    </w:p>
    <w:p w:rsidR="00C41E64" w:rsidRDefault="00C41E64">
      <w:pPr>
        <w:jc w:val="left"/>
        <w:rPr>
          <w:rFonts w:eastAsia="Times New Roman"/>
          <w:sz w:val="24"/>
          <w:szCs w:val="24"/>
          <w:lang w:eastAsia="pt-BR"/>
        </w:rPr>
      </w:pPr>
    </w:p>
    <w:p w:rsidR="007F1319" w:rsidRDefault="007F1319">
      <w:pPr>
        <w:jc w:val="left"/>
        <w:rPr>
          <w:rFonts w:eastAsia="Times New Roman"/>
          <w:sz w:val="24"/>
          <w:szCs w:val="24"/>
          <w:lang w:eastAsia="pt-BR"/>
        </w:rPr>
      </w:pPr>
      <w:r>
        <w:rPr>
          <w:rFonts w:eastAsia="Times New Roman"/>
          <w:sz w:val="24"/>
          <w:szCs w:val="24"/>
          <w:lang w:eastAsia="pt-BR"/>
        </w:rPr>
        <w:br w:type="page"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70783E" w:rsidRPr="0070783E" w:rsidTr="00656903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0783E" w:rsidRPr="0070783E" w:rsidRDefault="0070783E" w:rsidP="0070783E">
            <w:pPr>
              <w:pStyle w:val="Ttulo2"/>
              <w:numPr>
                <w:ilvl w:val="0"/>
                <w:numId w:val="3"/>
              </w:numPr>
            </w:pPr>
            <w:bookmarkStart w:id="3" w:name="_Toc29841704"/>
            <w:r w:rsidRPr="0070783E">
              <w:lastRenderedPageBreak/>
              <w:t>Especificação de Parâmetros</w:t>
            </w:r>
            <w:bookmarkEnd w:id="3"/>
          </w:p>
        </w:tc>
      </w:tr>
      <w:tr w:rsidR="0070783E" w:rsidRPr="0070783E" w:rsidTr="00656903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Default="0070783E" w:rsidP="00BB5E5A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458A3" w:rsidRPr="002C30C8" w:rsidRDefault="00C458A3" w:rsidP="00C458A3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</w:pPr>
            <w:r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 xml:space="preserve">Parâmetros </w:t>
            </w:r>
            <w:r w:rsidR="00014070"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Criados</w:t>
            </w:r>
            <w:r w:rsidRPr="002C30C8">
              <w:rPr>
                <w:rFonts w:eastAsia="Times New Roman" w:cs="Tahoma"/>
                <w:b/>
                <w:sz w:val="24"/>
                <w:szCs w:val="24"/>
                <w:u w:val="single"/>
                <w:lang w:eastAsia="pt-BR"/>
              </w:rPr>
              <w:t>:</w:t>
            </w:r>
          </w:p>
          <w:p w:rsidR="00ED3851" w:rsidRPr="0070783E" w:rsidRDefault="00ED3851" w:rsidP="00BB5E5A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4"/>
            </w:tblGrid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4F81BD" w:themeColor="accent1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4F81BD" w:themeColor="accent1"/>
                    <w:right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A7BFDE"/>
                </w:tcPr>
                <w:p w:rsidR="004E3010" w:rsidRPr="004E3010" w:rsidRDefault="00796A85" w:rsidP="00656903">
                  <w:pPr>
                    <w:autoSpaceDE w:val="0"/>
                    <w:rPr>
                      <w:b/>
                    </w:rPr>
                  </w:pPr>
                  <w:r w:rsidRPr="00796A85">
                    <w:rPr>
                      <w:rFonts w:ascii="Calibri" w:hAnsi="Calibri" w:cs="Calibri"/>
                      <w:b/>
                      <w:sz w:val="20"/>
                    </w:rPr>
                    <w:t>AL_DIAFURO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4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Numérico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4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D3DFEE"/>
                </w:tcPr>
                <w:p w:rsidR="004E3010" w:rsidRDefault="00796A85" w:rsidP="00656903">
                  <w:pPr>
                    <w:autoSpaceDE w:val="0"/>
                  </w:pPr>
                  <w:proofErr w:type="spellStart"/>
                  <w:r w:rsidRPr="00796A85">
                    <w:rPr>
                      <w:rFonts w:ascii="Calibri" w:hAnsi="Calibri" w:cs="Calibri"/>
                      <w:sz w:val="20"/>
                    </w:rPr>
                    <w:t>Parametro</w:t>
                  </w:r>
                  <w:proofErr w:type="spellEnd"/>
                  <w:r w:rsidRPr="00796A85">
                    <w:rPr>
                      <w:rFonts w:ascii="Calibri" w:hAnsi="Calibri" w:cs="Calibri"/>
                      <w:sz w:val="20"/>
                    </w:rPr>
                    <w:t xml:space="preserve"> de quantidade de dias dos </w:t>
                  </w:r>
                  <w:proofErr w:type="spellStart"/>
                  <w:r w:rsidRPr="00796A85">
                    <w:rPr>
                      <w:rFonts w:ascii="Calibri" w:hAnsi="Calibri" w:cs="Calibri"/>
                      <w:sz w:val="20"/>
                    </w:rPr>
                    <w:t>titulos</w:t>
                  </w:r>
                  <w:proofErr w:type="spellEnd"/>
                  <w:r w:rsidRPr="00796A85">
                    <w:rPr>
                      <w:rFonts w:ascii="Calibri" w:hAnsi="Calibri" w:cs="Calibri"/>
                      <w:sz w:val="20"/>
                    </w:rPr>
                    <w:t xml:space="preserve"> </w:t>
                  </w:r>
                  <w:proofErr w:type="gramStart"/>
                  <w:r w:rsidRPr="00796A85">
                    <w:rPr>
                      <w:rFonts w:ascii="Calibri" w:hAnsi="Calibri" w:cs="Calibri"/>
                      <w:sz w:val="20"/>
                    </w:rPr>
                    <w:t>venci</w:t>
                  </w:r>
                  <w:proofErr w:type="gramEnd"/>
                  <w:r w:rsidRPr="00796A85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4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A7BFDE"/>
                </w:tcPr>
                <w:p w:rsidR="004E3010" w:rsidRDefault="00796A85" w:rsidP="00656903">
                  <w:pPr>
                    <w:autoSpaceDE w:val="0"/>
                  </w:pPr>
                  <w:proofErr w:type="gramStart"/>
                  <w:r w:rsidRPr="00796A85">
                    <w:rPr>
                      <w:rFonts w:ascii="Calibri" w:hAnsi="Calibri" w:cs="Calibri"/>
                      <w:sz w:val="20"/>
                    </w:rPr>
                    <w:t>dos</w:t>
                  </w:r>
                  <w:proofErr w:type="gramEnd"/>
                  <w:r w:rsidRPr="00796A85">
                    <w:rPr>
                      <w:rFonts w:ascii="Calibri" w:hAnsi="Calibri" w:cs="Calibri"/>
                      <w:sz w:val="20"/>
                    </w:rPr>
                    <w:t xml:space="preserve"> (ex.D - AL_DIAFURO, D-1, D-2...)              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4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  <w:shd w:val="clear" w:color="auto" w:fill="D3DFEE"/>
                </w:tcPr>
                <w:p w:rsidR="004E3010" w:rsidRDefault="00796A85" w:rsidP="00656903">
                  <w:pPr>
                    <w:autoSpaceDE w:val="0"/>
                  </w:pPr>
                  <w:proofErr w:type="gramStart"/>
                  <w:r>
                    <w:rPr>
                      <w:rFonts w:ascii="Calibri" w:hAnsi="Calibri" w:cs="Calibri"/>
                      <w:sz w:val="20"/>
                    </w:rPr>
                    <w:t>1</w:t>
                  </w:r>
                  <w:proofErr w:type="gramEnd"/>
                </w:p>
              </w:tc>
            </w:tr>
          </w:tbl>
          <w:p w:rsidR="0070783E" w:rsidRDefault="0070783E" w:rsidP="00BB5E5A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4"/>
            </w:tblGrid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4E3010" w:rsidRPr="004E3010" w:rsidRDefault="004E3010" w:rsidP="00656903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 w:rsidR="00796A85">
                    <w:rPr>
                      <w:rFonts w:ascii="Calibri" w:hAnsi="Calibri" w:cs="Calibri"/>
                      <w:b/>
                      <w:sz w:val="20"/>
                    </w:rPr>
                    <w:t>DIAPREV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4E3010" w:rsidRDefault="00796A85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Numérico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4E3010" w:rsidRDefault="00796A85" w:rsidP="00656903">
                  <w:pPr>
                    <w:autoSpaceDE w:val="0"/>
                  </w:pPr>
                  <w:proofErr w:type="spellStart"/>
                  <w:r w:rsidRPr="00796A85">
                    <w:rPr>
                      <w:rFonts w:ascii="Calibri" w:hAnsi="Calibri" w:cs="Calibri"/>
                      <w:sz w:val="20"/>
                    </w:rPr>
                    <w:t>Parametro</w:t>
                  </w:r>
                  <w:proofErr w:type="spellEnd"/>
                  <w:r w:rsidRPr="00796A85">
                    <w:rPr>
                      <w:rFonts w:ascii="Calibri" w:hAnsi="Calibri" w:cs="Calibri"/>
                      <w:sz w:val="20"/>
                    </w:rPr>
                    <w:t xml:space="preserve"> de quantidade de dias a vencer do titulo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4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4E3010" w:rsidRDefault="00796A85" w:rsidP="00656903">
                  <w:pPr>
                    <w:autoSpaceDE w:val="0"/>
                  </w:pPr>
                  <w:r w:rsidRPr="00796A85">
                    <w:rPr>
                      <w:rFonts w:ascii="Calibri" w:hAnsi="Calibri" w:cs="Calibri"/>
                      <w:sz w:val="20"/>
                    </w:rPr>
                    <w:t xml:space="preserve">(D + AL_DIAPREV, D + 7, D + 8...)                 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4E3010" w:rsidRDefault="00796A85" w:rsidP="00656903">
                  <w:pPr>
                    <w:autoSpaceDE w:val="0"/>
                  </w:pPr>
                  <w:proofErr w:type="gramStart"/>
                  <w:r>
                    <w:t>7</w:t>
                  </w:r>
                  <w:proofErr w:type="gramEnd"/>
                </w:p>
              </w:tc>
            </w:tr>
          </w:tbl>
          <w:p w:rsidR="004E3010" w:rsidRDefault="004E3010" w:rsidP="00BB5E5A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5"/>
            </w:tblGrid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4E3010" w:rsidRPr="004E3010" w:rsidRDefault="004E3010" w:rsidP="00656903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 w:rsidR="00796A85">
                    <w:rPr>
                      <w:rFonts w:ascii="Calibri" w:hAnsi="Calibri" w:cs="Calibri"/>
                      <w:b/>
                      <w:sz w:val="20"/>
                    </w:rPr>
                    <w:t>USERCA</w:t>
                  </w:r>
                  <w:r w:rsidR="00F9466C">
                    <w:rPr>
                      <w:rFonts w:ascii="Calibri" w:hAnsi="Calibri" w:cs="Calibri"/>
                      <w:b/>
                      <w:sz w:val="20"/>
                    </w:rPr>
                    <w:t>R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4E3010" w:rsidRDefault="00796A85" w:rsidP="00A741C0">
                  <w:pPr>
                    <w:autoSpaceDE w:val="0"/>
                  </w:pPr>
                  <w:r w:rsidRPr="00796A85">
                    <w:rPr>
                      <w:rFonts w:ascii="Calibri" w:hAnsi="Calibri" w:cs="Calibri"/>
                      <w:sz w:val="20"/>
                    </w:rPr>
                    <w:t xml:space="preserve">Id dos </w:t>
                  </w:r>
                  <w:proofErr w:type="spellStart"/>
                  <w:r w:rsidRPr="00796A85">
                    <w:rPr>
                      <w:rFonts w:ascii="Calibri" w:hAnsi="Calibri" w:cs="Calibri"/>
                      <w:sz w:val="20"/>
                    </w:rPr>
                    <w:t>usuarios</w:t>
                  </w:r>
                  <w:proofErr w:type="spellEnd"/>
                  <w:r w:rsidRPr="00796A85">
                    <w:rPr>
                      <w:rFonts w:ascii="Calibri" w:hAnsi="Calibri" w:cs="Calibri"/>
                      <w:sz w:val="20"/>
                    </w:rPr>
                    <w:t xml:space="preserve"> do CA</w:t>
                  </w:r>
                  <w:r w:rsidR="00A741C0">
                    <w:rPr>
                      <w:rFonts w:ascii="Calibri" w:hAnsi="Calibri" w:cs="Calibri"/>
                      <w:sz w:val="20"/>
                    </w:rPr>
                    <w:t xml:space="preserve">R </w:t>
                  </w:r>
                  <w:r w:rsidRPr="00796A85">
                    <w:rPr>
                      <w:rFonts w:ascii="Calibri" w:hAnsi="Calibri" w:cs="Calibri"/>
                      <w:sz w:val="20"/>
                    </w:rPr>
                    <w:t xml:space="preserve">para </w:t>
                  </w:r>
                  <w:proofErr w:type="spellStart"/>
                  <w:r w:rsidRPr="00796A85">
                    <w:rPr>
                      <w:rFonts w:ascii="Calibri" w:hAnsi="Calibri" w:cs="Calibri"/>
                      <w:sz w:val="20"/>
                    </w:rPr>
                    <w:t>manutencao</w:t>
                  </w:r>
                  <w:proofErr w:type="spellEnd"/>
                  <w:r w:rsidRPr="00796A85">
                    <w:rPr>
                      <w:rFonts w:ascii="Calibri" w:hAnsi="Calibri" w:cs="Calibri"/>
                      <w:sz w:val="20"/>
                    </w:rPr>
                    <w:t xml:space="preserve"> do Controle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5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4E3010" w:rsidRDefault="00796A85" w:rsidP="00656903">
                  <w:pPr>
                    <w:autoSpaceDE w:val="0"/>
                  </w:pPr>
                  <w:proofErr w:type="gramStart"/>
                  <w:r w:rsidRPr="00796A85">
                    <w:rPr>
                      <w:rFonts w:ascii="Calibri" w:hAnsi="Calibri" w:cs="Calibri"/>
                      <w:sz w:val="20"/>
                    </w:rPr>
                    <w:t>de</w:t>
                  </w:r>
                  <w:proofErr w:type="gramEnd"/>
                  <w:r w:rsidRPr="00796A85">
                    <w:rPr>
                      <w:rFonts w:ascii="Calibri" w:hAnsi="Calibri" w:cs="Calibri"/>
                      <w:sz w:val="20"/>
                    </w:rPr>
                    <w:t xml:space="preserve"> Envio de E-mail                                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4E3010" w:rsidRDefault="00FC7096" w:rsidP="00656903">
                  <w:pPr>
                    <w:autoSpaceDE w:val="0"/>
                  </w:pPr>
                  <w:r>
                    <w:t>000978/000977/001304/001344/001443/001070/001239/001220</w:t>
                  </w:r>
                </w:p>
              </w:tc>
            </w:tr>
          </w:tbl>
          <w:p w:rsidR="004E3010" w:rsidRDefault="004E3010" w:rsidP="00BB5E5A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4"/>
            </w:tblGrid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4E3010" w:rsidRPr="004E3010" w:rsidRDefault="004E3010" w:rsidP="00656903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 w:rsidR="00796A85">
                    <w:rPr>
                      <w:rFonts w:ascii="Calibri" w:hAnsi="Calibri" w:cs="Calibri"/>
                      <w:b/>
                      <w:sz w:val="20"/>
                    </w:rPr>
                    <w:t>DIRRPS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4E3010" w:rsidRDefault="00796A85" w:rsidP="00656903">
                  <w:pPr>
                    <w:autoSpaceDE w:val="0"/>
                  </w:pPr>
                  <w:r w:rsidRPr="00796A85">
                    <w:rPr>
                      <w:rFonts w:ascii="Calibri" w:hAnsi="Calibri" w:cs="Calibri"/>
                      <w:sz w:val="20"/>
                    </w:rPr>
                    <w:t xml:space="preserve">Caminho dos </w:t>
                  </w:r>
                  <w:proofErr w:type="spellStart"/>
                  <w:r w:rsidRPr="00796A85">
                    <w:rPr>
                      <w:rFonts w:ascii="Calibri" w:hAnsi="Calibri" w:cs="Calibri"/>
                      <w:sz w:val="20"/>
                    </w:rPr>
                    <w:t>PDFs</w:t>
                  </w:r>
                  <w:proofErr w:type="spellEnd"/>
                  <w:r w:rsidRPr="00796A85">
                    <w:rPr>
                      <w:rFonts w:ascii="Calibri" w:hAnsi="Calibri" w:cs="Calibri"/>
                      <w:sz w:val="20"/>
                    </w:rPr>
                    <w:t xml:space="preserve"> do RPS                           </w:t>
                  </w:r>
                </w:p>
              </w:tc>
            </w:tr>
            <w:tr w:rsidR="004E3010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4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4E3010" w:rsidRDefault="004E3010" w:rsidP="00656903">
                  <w:pPr>
                    <w:autoSpaceDE w:val="0"/>
                  </w:pPr>
                </w:p>
              </w:tc>
            </w:tr>
            <w:tr w:rsidR="004E3010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4E3010" w:rsidRDefault="004E3010" w:rsidP="00656903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4E3010" w:rsidRDefault="00796A85" w:rsidP="00656903">
                  <w:pPr>
                    <w:autoSpaceDE w:val="0"/>
                  </w:pPr>
                  <w:r w:rsidRPr="00796A85">
                    <w:t>\data\RPS\</w:t>
                  </w:r>
                </w:p>
              </w:tc>
            </w:tr>
          </w:tbl>
          <w:p w:rsidR="004E3010" w:rsidRPr="0070783E" w:rsidRDefault="004E3010" w:rsidP="00BB5E5A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4"/>
            </w:tblGrid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C458A3" w:rsidRDefault="00C458A3" w:rsidP="00051B99">
                  <w:pPr>
                    <w:autoSpaceDE w:val="0"/>
                  </w:pPr>
                </w:p>
              </w:tc>
            </w:tr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C458A3" w:rsidRDefault="00C458A3" w:rsidP="00051B9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C458A3" w:rsidRPr="004E3010" w:rsidRDefault="00C458A3" w:rsidP="00051B9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 w:rsidR="00796A85">
                    <w:rPr>
                      <w:rFonts w:ascii="Calibri" w:hAnsi="Calibri" w:cs="Calibri"/>
                      <w:b/>
                      <w:sz w:val="20"/>
                    </w:rPr>
                    <w:t>MAILCAR</w:t>
                  </w:r>
                </w:p>
              </w:tc>
            </w:tr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C458A3" w:rsidRDefault="00C458A3" w:rsidP="00051B9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C458A3" w:rsidRDefault="00796A85" w:rsidP="00051B99">
                  <w:pPr>
                    <w:autoSpaceDE w:val="0"/>
                  </w:pPr>
                  <w:r w:rsidRPr="00796A85">
                    <w:t xml:space="preserve">Informar E-mail que vai receber a lista de </w:t>
                  </w:r>
                  <w:proofErr w:type="spellStart"/>
                  <w:r w:rsidRPr="00796A85">
                    <w:t>bloque</w:t>
                  </w:r>
                  <w:proofErr w:type="spellEnd"/>
                  <w:r w:rsidRPr="00796A85">
                    <w:t>-</w:t>
                  </w:r>
                </w:p>
              </w:tc>
            </w:tr>
            <w:tr w:rsidR="00C458A3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4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C458A3" w:rsidRDefault="00796A85" w:rsidP="00051B99">
                  <w:pPr>
                    <w:autoSpaceDE w:val="0"/>
                  </w:pPr>
                  <w:proofErr w:type="spellStart"/>
                  <w:proofErr w:type="gramStart"/>
                  <w:r w:rsidRPr="00796A85">
                    <w:t>ados</w:t>
                  </w:r>
                  <w:proofErr w:type="spellEnd"/>
                  <w:proofErr w:type="gramEnd"/>
                  <w:r w:rsidRPr="00796A85">
                    <w:t xml:space="preserve"> na fila de envio do SZM - Grupo CAR          </w:t>
                  </w:r>
                </w:p>
              </w:tc>
            </w:tr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C458A3" w:rsidRDefault="00C06777" w:rsidP="00051B99">
                  <w:pPr>
                    <w:autoSpaceDE w:val="0"/>
                  </w:pPr>
                  <w:hyperlink r:id="rId8" w:history="1">
                    <w:r w:rsidR="00F6666C">
                      <w:rPr>
                        <w:rStyle w:val="Hyperlink"/>
                        <w:rFonts w:ascii="Calibri" w:hAnsi="Calibri" w:cs="Calibri"/>
                        <w:i/>
                        <w:iCs/>
                      </w:rPr>
                      <w:t>contasareceber1@alaturjtb.com</w:t>
                    </w:r>
                  </w:hyperlink>
                </w:p>
              </w:tc>
            </w:tr>
          </w:tbl>
          <w:p w:rsidR="00C458A3" w:rsidRDefault="00C458A3" w:rsidP="00C458A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353762" w:rsidRDefault="00353762" w:rsidP="0035376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Exemplo de preenchimento para os 10 parâmetros abaixo: </w:t>
            </w:r>
            <w:proofErr w:type="gramStart"/>
            <w:r>
              <w:rPr>
                <w:rFonts w:eastAsia="Times New Roman" w:cs="Tahoma"/>
                <w:sz w:val="24"/>
                <w:szCs w:val="24"/>
                <w:lang w:eastAsia="pt-BR"/>
              </w:rPr>
              <w:t>marcelo@gmail.com;</w:t>
            </w:r>
            <w:proofErr w:type="spellStart"/>
            <w:proofErr w:type="gramEnd"/>
            <w:r>
              <w:rPr>
                <w:rFonts w:eastAsia="Times New Roman" w:cs="Tahoma"/>
                <w:sz w:val="24"/>
                <w:szCs w:val="24"/>
                <w:lang w:eastAsia="pt-BR"/>
              </w:rPr>
              <w:t>minhasenha</w:t>
            </w:r>
            <w:proofErr w:type="spellEnd"/>
          </w:p>
          <w:p w:rsidR="00353762" w:rsidRDefault="00353762" w:rsidP="00C458A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4"/>
            </w:tblGrid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C458A3" w:rsidRDefault="00C458A3" w:rsidP="00051B99">
                  <w:pPr>
                    <w:autoSpaceDE w:val="0"/>
                  </w:pPr>
                </w:p>
              </w:tc>
            </w:tr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C458A3" w:rsidRDefault="00C458A3" w:rsidP="00051B9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C458A3" w:rsidRPr="004E3010" w:rsidRDefault="00C458A3" w:rsidP="00051B9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 w:rsidR="00796A85">
                    <w:rPr>
                      <w:rFonts w:ascii="Calibri" w:hAnsi="Calibri" w:cs="Calibri"/>
                      <w:b/>
                      <w:sz w:val="20"/>
                    </w:rPr>
                    <w:t>ENVMA01</w:t>
                  </w:r>
                </w:p>
              </w:tc>
            </w:tr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C458A3" w:rsidRDefault="00C458A3" w:rsidP="00051B9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C458A3" w:rsidRDefault="003958AD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</w:t>
                  </w:r>
                  <w:r w:rsidR="00672B22" w:rsidRPr="00672B22">
                    <w:rPr>
                      <w:rFonts w:ascii="Calibri" w:hAnsi="Calibri" w:cs="Calibri"/>
                      <w:sz w:val="20"/>
                    </w:rPr>
                    <w:t xml:space="preserve">e envia os Furos e </w:t>
                  </w:r>
                  <w:proofErr w:type="spellStart"/>
                  <w:r w:rsidR="00672B22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672B22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C458A3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4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C458A3" w:rsidRDefault="00672B22" w:rsidP="00051B9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01</w:t>
                  </w:r>
                </w:p>
              </w:tc>
            </w:tr>
            <w:tr w:rsidR="00C458A3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C458A3" w:rsidRDefault="00C458A3" w:rsidP="00051B9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C458A3" w:rsidRDefault="00C458A3" w:rsidP="00051B99">
                  <w:pPr>
                    <w:autoSpaceDE w:val="0"/>
                  </w:pPr>
                </w:p>
              </w:tc>
            </w:tr>
          </w:tbl>
          <w:p w:rsidR="00C458A3" w:rsidRPr="0070783E" w:rsidRDefault="00C458A3" w:rsidP="00353762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656903" w:rsidRPr="0070783E" w:rsidTr="00656903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656903" w:rsidRDefault="00656903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5"/>
            </w:tblGrid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Pr="004E3010" w:rsidRDefault="00A24B6A" w:rsidP="000117C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>
                    <w:rPr>
                      <w:rFonts w:ascii="Calibri" w:hAnsi="Calibri" w:cs="Calibri"/>
                      <w:b/>
                      <w:sz w:val="20"/>
                    </w:rPr>
                    <w:t>ENVMA02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3958AD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que</w:t>
                  </w:r>
                  <w:r w:rsidR="00A24B6A" w:rsidRPr="00672B22">
                    <w:rPr>
                      <w:rFonts w:ascii="Calibri" w:hAnsi="Calibri" w:cs="Calibri"/>
                      <w:sz w:val="20"/>
                    </w:rPr>
                    <w:t xml:space="preserve"> envia os Furos e </w:t>
                  </w:r>
                  <w:proofErr w:type="spellStart"/>
                  <w:r w:rsidR="00A24B6A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A24B6A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5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02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</w:tbl>
          <w:p w:rsidR="00656903" w:rsidRDefault="00656903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5"/>
            </w:tblGrid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Pr="004E3010" w:rsidRDefault="00A24B6A" w:rsidP="000117C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>
                    <w:rPr>
                      <w:rFonts w:ascii="Calibri" w:hAnsi="Calibri" w:cs="Calibri"/>
                      <w:b/>
                      <w:sz w:val="20"/>
                    </w:rPr>
                    <w:t>ENVMA03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3958AD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que</w:t>
                  </w:r>
                  <w:r w:rsidR="00A24B6A" w:rsidRPr="00672B22">
                    <w:rPr>
                      <w:rFonts w:ascii="Calibri" w:hAnsi="Calibri" w:cs="Calibri"/>
                      <w:sz w:val="20"/>
                    </w:rPr>
                    <w:t xml:space="preserve"> envia os Furos e </w:t>
                  </w:r>
                  <w:proofErr w:type="spellStart"/>
                  <w:r w:rsidR="00A24B6A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A24B6A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5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03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</w:tbl>
          <w:p w:rsidR="0062296E" w:rsidRDefault="0062296E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5"/>
            </w:tblGrid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Pr="004E3010" w:rsidRDefault="00A24B6A" w:rsidP="000117C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>
                    <w:rPr>
                      <w:rFonts w:ascii="Calibri" w:hAnsi="Calibri" w:cs="Calibri"/>
                      <w:b/>
                      <w:sz w:val="20"/>
                    </w:rPr>
                    <w:t>ENVMA04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3958AD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que</w:t>
                  </w:r>
                  <w:r w:rsidR="00A24B6A" w:rsidRPr="00672B22">
                    <w:rPr>
                      <w:rFonts w:ascii="Calibri" w:hAnsi="Calibri" w:cs="Calibri"/>
                      <w:sz w:val="20"/>
                    </w:rPr>
                    <w:t xml:space="preserve"> envia os Furos e </w:t>
                  </w:r>
                  <w:proofErr w:type="spellStart"/>
                  <w:r w:rsidR="00A24B6A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A24B6A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5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04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</w:tbl>
          <w:p w:rsidR="0062296E" w:rsidRDefault="0062296E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5"/>
            </w:tblGrid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Pr="004E3010" w:rsidRDefault="00A24B6A" w:rsidP="000117C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>
                    <w:rPr>
                      <w:rFonts w:ascii="Calibri" w:hAnsi="Calibri" w:cs="Calibri"/>
                      <w:b/>
                      <w:sz w:val="20"/>
                    </w:rPr>
                    <w:t>ENVMA05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3958AD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que</w:t>
                  </w:r>
                  <w:r w:rsidR="00A24B6A" w:rsidRPr="00672B22">
                    <w:rPr>
                      <w:rFonts w:ascii="Calibri" w:hAnsi="Calibri" w:cs="Calibri"/>
                      <w:sz w:val="20"/>
                    </w:rPr>
                    <w:t xml:space="preserve"> envia os Furos e </w:t>
                  </w:r>
                  <w:proofErr w:type="spellStart"/>
                  <w:r w:rsidR="00A24B6A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A24B6A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5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05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</w:tbl>
          <w:p w:rsidR="0062296E" w:rsidRDefault="0062296E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5"/>
            </w:tblGrid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Pr="004E3010" w:rsidRDefault="00A24B6A" w:rsidP="000117C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>
                    <w:rPr>
                      <w:rFonts w:ascii="Calibri" w:hAnsi="Calibri" w:cs="Calibri"/>
                      <w:b/>
                      <w:sz w:val="20"/>
                    </w:rPr>
                    <w:t>ENVMA06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3958AD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que</w:t>
                  </w:r>
                  <w:r w:rsidR="00A24B6A" w:rsidRPr="00672B22">
                    <w:rPr>
                      <w:rFonts w:ascii="Calibri" w:hAnsi="Calibri" w:cs="Calibri"/>
                      <w:sz w:val="20"/>
                    </w:rPr>
                    <w:t xml:space="preserve"> envia os Furos e </w:t>
                  </w:r>
                  <w:proofErr w:type="spellStart"/>
                  <w:r w:rsidR="00A24B6A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A24B6A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5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06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</w:tbl>
          <w:p w:rsidR="00922B24" w:rsidRDefault="00922B24" w:rsidP="00922B24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5"/>
            </w:tblGrid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Pr="004E3010" w:rsidRDefault="00A24B6A" w:rsidP="000117C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>
                    <w:rPr>
                      <w:rFonts w:ascii="Calibri" w:hAnsi="Calibri" w:cs="Calibri"/>
                      <w:b/>
                      <w:sz w:val="20"/>
                    </w:rPr>
                    <w:t>ENVMA07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3958AD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que</w:t>
                  </w:r>
                  <w:r w:rsidR="00A24B6A" w:rsidRPr="00672B22">
                    <w:rPr>
                      <w:rFonts w:ascii="Calibri" w:hAnsi="Calibri" w:cs="Calibri"/>
                      <w:sz w:val="20"/>
                    </w:rPr>
                    <w:t xml:space="preserve"> envia os Furos e </w:t>
                  </w:r>
                  <w:proofErr w:type="spellStart"/>
                  <w:r w:rsidR="00A24B6A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A24B6A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5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07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</w:tbl>
          <w:p w:rsidR="00922B24" w:rsidRDefault="00922B24" w:rsidP="00922B24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5"/>
            </w:tblGrid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Pr="004E3010" w:rsidRDefault="00A24B6A" w:rsidP="000117C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>
                    <w:rPr>
                      <w:rFonts w:ascii="Calibri" w:hAnsi="Calibri" w:cs="Calibri"/>
                      <w:b/>
                      <w:sz w:val="20"/>
                    </w:rPr>
                    <w:t>ENVMA08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3958AD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que</w:t>
                  </w:r>
                  <w:r w:rsidR="00A24B6A" w:rsidRPr="00672B22">
                    <w:rPr>
                      <w:rFonts w:ascii="Calibri" w:hAnsi="Calibri" w:cs="Calibri"/>
                      <w:sz w:val="20"/>
                    </w:rPr>
                    <w:t xml:space="preserve"> envia os Furos e </w:t>
                  </w:r>
                  <w:proofErr w:type="spellStart"/>
                  <w:r w:rsidR="00A24B6A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A24B6A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5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08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5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</w:tbl>
          <w:p w:rsidR="00922B24" w:rsidRDefault="00922B24" w:rsidP="00922B24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2296E" w:rsidRDefault="0062296E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2296E" w:rsidRDefault="0062296E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2296E" w:rsidRDefault="0062296E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2296E" w:rsidRPr="0070783E" w:rsidRDefault="0062296E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56903" w:rsidRPr="0070783E" w:rsidRDefault="00656903" w:rsidP="00656903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656903" w:rsidRDefault="00656903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320"/>
      </w:tblGrid>
      <w:tr w:rsidR="0062296E" w:rsidRPr="0070783E" w:rsidTr="008C44AE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4"/>
            </w:tblGrid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Pr="004E3010" w:rsidRDefault="00A24B6A" w:rsidP="000117C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>
                    <w:rPr>
                      <w:rFonts w:ascii="Calibri" w:hAnsi="Calibri" w:cs="Calibri"/>
                      <w:b/>
                      <w:sz w:val="20"/>
                    </w:rPr>
                    <w:t>ENVMA09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3958AD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que</w:t>
                  </w:r>
                  <w:r w:rsidR="00A24B6A" w:rsidRPr="00672B22">
                    <w:rPr>
                      <w:rFonts w:ascii="Calibri" w:hAnsi="Calibri" w:cs="Calibri"/>
                      <w:sz w:val="20"/>
                    </w:rPr>
                    <w:t xml:space="preserve"> envia os Furos e </w:t>
                  </w:r>
                  <w:proofErr w:type="spellStart"/>
                  <w:r w:rsidR="00A24B6A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A24B6A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4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09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</w:tbl>
          <w:p w:rsidR="0062296E" w:rsidRDefault="0062296E" w:rsidP="008C44AE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763"/>
              <w:gridCol w:w="5954"/>
            </w:tblGrid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Filial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Parâmeto</w:t>
                  </w:r>
                  <w:proofErr w:type="spell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Pr="004E3010" w:rsidRDefault="00A24B6A" w:rsidP="000117C9">
                  <w:pPr>
                    <w:autoSpaceDE w:val="0"/>
                    <w:rPr>
                      <w:b/>
                    </w:rPr>
                  </w:pPr>
                  <w:r w:rsidRPr="004E3010">
                    <w:rPr>
                      <w:rFonts w:ascii="Calibri" w:hAnsi="Calibri" w:cs="Calibri"/>
                      <w:b/>
                      <w:sz w:val="20"/>
                    </w:rPr>
                    <w:t>AL_</w:t>
                  </w:r>
                  <w:r>
                    <w:rPr>
                      <w:rFonts w:ascii="Calibri" w:hAnsi="Calibri" w:cs="Calibri"/>
                      <w:b/>
                      <w:sz w:val="20"/>
                    </w:rPr>
                    <w:t>ENVMA10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Tipo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Caracter</w:t>
                  </w:r>
                  <w:proofErr w:type="spellEnd"/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1</w:t>
                  </w:r>
                  <w:proofErr w:type="gramEnd"/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3958AD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sz w:val="20"/>
                    </w:rPr>
                    <w:t>Conta e senha do e-mail que</w:t>
                  </w:r>
                  <w:r w:rsidR="00A24B6A" w:rsidRPr="00672B22">
                    <w:rPr>
                      <w:rFonts w:ascii="Calibri" w:hAnsi="Calibri" w:cs="Calibri"/>
                      <w:sz w:val="20"/>
                    </w:rPr>
                    <w:t xml:space="preserve"> envia os Furos e </w:t>
                  </w:r>
                  <w:proofErr w:type="spellStart"/>
                  <w:r w:rsidR="00A24B6A" w:rsidRPr="00672B22">
                    <w:rPr>
                      <w:rFonts w:ascii="Calibri" w:hAnsi="Calibri" w:cs="Calibri"/>
                      <w:sz w:val="20"/>
                    </w:rPr>
                    <w:t>Pre</w:t>
                  </w:r>
                  <w:proofErr w:type="spellEnd"/>
                  <w:r w:rsidR="00A24B6A" w:rsidRPr="00672B22">
                    <w:rPr>
                      <w:rFonts w:ascii="Calibri" w:hAnsi="Calibri" w:cs="Calibri"/>
                      <w:sz w:val="20"/>
                    </w:rPr>
                    <w:t>-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left w:val="single" w:sz="8" w:space="0" w:color="7BA0CD"/>
                    <w:bottom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Descrição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2</w:t>
                  </w:r>
                  <w:proofErr w:type="gramEnd"/>
                </w:p>
              </w:tc>
              <w:tc>
                <w:tcPr>
                  <w:tcW w:w="5954" w:type="dxa"/>
                  <w:tcBorders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A7BFDE"/>
                </w:tcPr>
                <w:p w:rsidR="00A24B6A" w:rsidRDefault="00A24B6A" w:rsidP="000117C9">
                  <w:pPr>
                    <w:autoSpaceDE w:val="0"/>
                  </w:pPr>
                  <w:proofErr w:type="spellStart"/>
                  <w:r>
                    <w:rPr>
                      <w:rFonts w:ascii="Calibri" w:hAnsi="Calibri" w:cs="Calibri"/>
                      <w:sz w:val="20"/>
                    </w:rPr>
                    <w:t>Ventivos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</w:rPr>
                    <w:t xml:space="preserve"> 10</w:t>
                  </w:r>
                </w:p>
              </w:tc>
            </w:tr>
            <w:tr w:rsidR="00A24B6A" w:rsidTr="00FC7096">
              <w:tc>
                <w:tcPr>
                  <w:tcW w:w="1763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</w:tcBorders>
                  <w:shd w:val="clear" w:color="auto" w:fill="D3DFEE"/>
                </w:tcPr>
                <w:p w:rsidR="00A24B6A" w:rsidRDefault="00A24B6A" w:rsidP="000117C9">
                  <w:pPr>
                    <w:autoSpaceDE w:val="0"/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Conteúdo</w:t>
                  </w:r>
                </w:p>
              </w:tc>
              <w:tc>
                <w:tcPr>
                  <w:tcW w:w="5954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</w:tcPr>
                <w:p w:rsidR="00A24B6A" w:rsidRDefault="00A24B6A" w:rsidP="00F6666C">
                  <w:pPr>
                    <w:autoSpaceDE w:val="0"/>
                  </w:pPr>
                </w:p>
              </w:tc>
            </w:tr>
          </w:tbl>
          <w:p w:rsidR="0062296E" w:rsidRDefault="0062296E" w:rsidP="008C44AE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22B24" w:rsidRPr="0070783E" w:rsidRDefault="00922B24" w:rsidP="008C44AE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CC2DDA" w:rsidRDefault="00CC2DDA">
      <w:pPr>
        <w:jc w:val="left"/>
        <w:rPr>
          <w:b/>
          <w:bCs/>
          <w:iCs/>
        </w:rPr>
      </w:pPr>
    </w:p>
    <w:sectPr w:rsidR="00CC2DDA" w:rsidSect="00CE5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A0A" w:rsidRDefault="008F7A0A" w:rsidP="00CA5701">
      <w:r>
        <w:separator/>
      </w:r>
    </w:p>
  </w:endnote>
  <w:endnote w:type="continuationSeparator" w:id="0">
    <w:p w:rsidR="008F7A0A" w:rsidRDefault="008F7A0A" w:rsidP="00CA5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99" w:rsidRDefault="00C06777" w:rsidP="00E261DB">
    <w:pPr>
      <w:pStyle w:val="Rodap"/>
    </w:pPr>
    <w:r>
      <w:rPr>
        <w:noProof/>
        <w:lang w:eastAsia="pt-BR"/>
      </w:rPr>
      <w:pict>
        <v:shapetype id="_x0000_t86" coordsize="21600,21600" o:spt="86" adj="1800" path="m,qx21600@0l21600@1qy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0,0;0,21600;21600,10800" textboxrect="0,@2,15274,@3"/>
          <v:handles>
            <v:h position="bottomRight,#0" yrange="0,10800"/>
          </v:handles>
        </v:shapetype>
        <v:shape id="AutoShape 45" o:spid="_x0000_s4103" type="#_x0000_t86" style="position:absolute;left:0;text-align:left;margin-left:254.8pt;margin-top:-16.75pt;width:12.75pt;height:72.75pt;rotation:-9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<v:fill color2="#999 [1296]" focus="100%" type="gradient"/>
          <v:shadow color="#7f7f7f [1601]" opacity=".5" offset="1pt"/>
          <v:textbox inset="0,0,0,0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356.05pt;margin-top:17.9pt;width:176pt;height:20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<v:path arrowok="t"/>
          <v:textbox>
            <w:txbxContent>
              <w:p w:rsidR="00051B99" w:rsidRPr="000239F1" w:rsidRDefault="00051B99" w:rsidP="000239F1">
                <w:pPr>
                  <w:jc w:val="right"/>
                  <w:rPr>
                    <w:sz w:val="20"/>
                    <w:szCs w:val="20"/>
                  </w:rPr>
                </w:pPr>
                <w:r w:rsidRPr="000239F1">
                  <w:rPr>
                    <w:sz w:val="20"/>
                    <w:szCs w:val="20"/>
                  </w:rPr>
                  <w:t>Versão 1.0</w:t>
                </w: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rect id="Rectangle 26" o:spid="_x0000_s4101" style="position:absolute;left:0;text-align:left;margin-left:228.55pt;margin-top:816.9pt;width:66pt;height:18.6pt;z-index:251695104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<v:textbox inset="0,0,0,0">
            <w:txbxContent>
              <w:p w:rsidR="00051B99" w:rsidRPr="00B2520C" w:rsidRDefault="00C06777" w:rsidP="001F5C58">
                <w:pPr>
                  <w:jc w:val="center"/>
                  <w:rPr>
                    <w:sz w:val="20"/>
                    <w:szCs w:val="20"/>
                  </w:rPr>
                </w:pPr>
                <w:r w:rsidRPr="00B2520C">
                  <w:rPr>
                    <w:sz w:val="20"/>
                    <w:szCs w:val="20"/>
                  </w:rPr>
                  <w:fldChar w:fldCharType="begin"/>
                </w:r>
                <w:r w:rsidR="00051B99" w:rsidRPr="00B2520C">
                  <w:rPr>
                    <w:sz w:val="20"/>
                    <w:szCs w:val="20"/>
                  </w:rPr>
                  <w:instrText xml:space="preserve"> PAGE    \* MERGEFORMAT </w:instrText>
                </w:r>
                <w:r w:rsidRPr="00B2520C">
                  <w:rPr>
                    <w:sz w:val="20"/>
                    <w:szCs w:val="20"/>
                  </w:rPr>
                  <w:fldChar w:fldCharType="separate"/>
                </w:r>
                <w:r w:rsidR="00F71298">
                  <w:rPr>
                    <w:noProof/>
                    <w:sz w:val="20"/>
                    <w:szCs w:val="20"/>
                  </w:rPr>
                  <w:t>4</w:t>
                </w:r>
                <w:r w:rsidRPr="00B2520C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99" w:rsidRPr="0053491F" w:rsidRDefault="00C06777" w:rsidP="00CA5701">
    <w:pPr>
      <w:pStyle w:val="Rodap"/>
    </w:pPr>
    <w:r>
      <w:rPr>
        <w:noProof/>
        <w:lang w:eastAsia="pt-BR"/>
      </w:rPr>
      <w:pict>
        <v:shapetype id="_x0000_t86" coordsize="21600,21600" o:spt="86" adj="1800" path="m,qx21600@0l21600@1qy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0,0;0,21600;21600,10800" textboxrect="0,@2,15274,@3"/>
          <v:handles>
            <v:h position="bottomRight,#0" yrange="0,10800"/>
          </v:handles>
        </v:shapetype>
        <v:shape id="AutoShape 46" o:spid="_x0000_s4100" type="#_x0000_t86" style="position:absolute;left:0;text-align:left;margin-left:254.8pt;margin-top:-17.5pt;width:12.75pt;height:72.75pt;rotation:-90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<v:fill color2="#999 [1296]" focus="100%" type="gradient"/>
          <v:shadow color="#7f7f7f [1601]" opacity=".5" offset="1pt"/>
          <v:textbox inset="0,0,0,0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5" o:spid="_x0000_s4099" type="#_x0000_t202" style="position:absolute;left:0;text-align:left;margin-left:-5.9pt;margin-top:17.95pt;width:176pt;height:20pt;z-index:2517022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<v:path arrowok="t"/>
          <v:textbox>
            <w:txbxContent>
              <w:p w:rsidR="00051B99" w:rsidRPr="00B2520C" w:rsidRDefault="00051B99" w:rsidP="00B2520C">
                <w:pPr>
                  <w:jc w:val="left"/>
                  <w:rPr>
                    <w:sz w:val="20"/>
                    <w:szCs w:val="20"/>
                  </w:rPr>
                </w:pPr>
                <w:r w:rsidRPr="00B2520C">
                  <w:rPr>
                    <w:sz w:val="20"/>
                    <w:szCs w:val="20"/>
                  </w:rPr>
                  <w:t>Versão 1.0</w:t>
                </w: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rect id="Rectangle 20" o:spid="_x0000_s4098" style="position:absolute;left:0;text-align:left;margin-left:229.3pt;margin-top:816.55pt;width:64.25pt;height:16.9pt;z-index:25170124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<v:textbox inset="0,0,0,0">
            <w:txbxContent>
              <w:p w:rsidR="00051B99" w:rsidRPr="00B2520C" w:rsidRDefault="00C06777" w:rsidP="001F5C58">
                <w:pPr>
                  <w:jc w:val="center"/>
                  <w:rPr>
                    <w:sz w:val="20"/>
                    <w:szCs w:val="20"/>
                  </w:rPr>
                </w:pPr>
                <w:r w:rsidRPr="00B2520C">
                  <w:rPr>
                    <w:sz w:val="20"/>
                    <w:szCs w:val="20"/>
                  </w:rPr>
                  <w:fldChar w:fldCharType="begin"/>
                </w:r>
                <w:r w:rsidR="00051B99" w:rsidRPr="00B2520C">
                  <w:rPr>
                    <w:sz w:val="20"/>
                    <w:szCs w:val="20"/>
                  </w:rPr>
                  <w:instrText xml:space="preserve"> PAGE    \* MERGEFORMAT </w:instrText>
                </w:r>
                <w:r w:rsidRPr="00B2520C">
                  <w:rPr>
                    <w:sz w:val="20"/>
                    <w:szCs w:val="20"/>
                  </w:rPr>
                  <w:fldChar w:fldCharType="separate"/>
                </w:r>
                <w:r w:rsidR="007F0C25">
                  <w:rPr>
                    <w:noProof/>
                    <w:sz w:val="20"/>
                    <w:szCs w:val="20"/>
                  </w:rPr>
                  <w:t>3</w:t>
                </w:r>
                <w:r w:rsidRPr="00B2520C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>
      <w:rPr>
        <w:noProof/>
        <w:lang w:eastAsia="pt-BR"/>
      </w:rPr>
      <w:pict>
        <v:rect id="Rectangle 18" o:spid="_x0000_s4097" style="position:absolute;left:0;text-align:left;margin-left:484.8pt;margin-top:-14.15pt;width:18.7pt;height:43.2pt;rotation:-90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A0A" w:rsidRDefault="008F7A0A" w:rsidP="00CA5701">
      <w:r>
        <w:separator/>
      </w:r>
    </w:p>
  </w:footnote>
  <w:footnote w:type="continuationSeparator" w:id="0">
    <w:p w:rsidR="008F7A0A" w:rsidRDefault="008F7A0A" w:rsidP="00CA57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99" w:rsidRPr="00887F50" w:rsidRDefault="00051B99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06777">
      <w:rPr>
        <w:b/>
        <w:noProof/>
        <w:color w:val="FFFFFF" w:themeColor="background1"/>
        <w:sz w:val="32"/>
        <w:szCs w:val="32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6" type="#_x0000_t202" style="position:absolute;left:0;text-align:left;margin-left:4.3pt;margin-top:2.8pt;width:400.5pt;height:49.5pt;z-index:2516879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<v:path arrowok="t"/>
          <v:textbox>
            <w:txbxContent>
              <w:p w:rsidR="00051B99" w:rsidRPr="005D5B9D" w:rsidRDefault="00051B99" w:rsidP="0070783E">
                <w:pPr>
                  <w:pStyle w:val="Ttulo"/>
                </w:pPr>
                <w:r w:rsidRPr="0070783E">
                  <w:t>MIT044 – Especificação de Personalização</w:t>
                </w:r>
              </w:p>
            </w:txbxContent>
          </v:textbox>
        </v:shape>
      </w:pic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51B99" w:rsidRDefault="00C06777">
    <w:r>
      <w:rPr>
        <w:noProof/>
        <w:lang w:eastAsia="pt-BR"/>
      </w:rPr>
      <w:pict>
        <v:shape id="Text Box 27" o:spid="_x0000_s4105" type="#_x0000_t202" style="position:absolute;left:0;text-align:left;margin-left:39.5pt;margin-top:36pt;width:516pt;height:29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<v:path arrowok="t"/>
          <v:textbox>
            <w:txbxContent>
              <w:p w:rsidR="00051B99" w:rsidRPr="00514315" w:rsidRDefault="00051B99" w:rsidP="00BC2B52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32"/>
                    <w:szCs w:val="32"/>
                  </w:rPr>
                  <w:t>Título do documento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99" w:rsidRPr="00887F50" w:rsidRDefault="00051B99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06777" w:rsidRPr="00C0677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4" type="#_x0000_t202" style="position:absolute;left:0;text-align:left;margin-left:4.3pt;margin-top:2.8pt;width:400.5pt;height:49.5pt;z-index:2517094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<v:path arrowok="t"/>
          <v:textbox>
            <w:txbxContent>
              <w:p w:rsidR="00051B99" w:rsidRPr="005D5B9D" w:rsidRDefault="00051B99" w:rsidP="0070783E">
                <w:pPr>
                  <w:pStyle w:val="Ttulo"/>
                </w:pPr>
                <w:r w:rsidRPr="0070783E">
                  <w:t>MIT044 – Especificação de Personalização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51B99" w:rsidRPr="00887F50" w:rsidRDefault="00051B99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51B99" w:rsidRDefault="00051B99" w:rsidP="004E042A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99" w:rsidRDefault="00051B9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>
    <w:nsid w:val="10BA63FF"/>
    <w:multiLevelType w:val="hybridMultilevel"/>
    <w:tmpl w:val="7D5A5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6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7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40FA6D7F"/>
    <w:multiLevelType w:val="hybridMultilevel"/>
    <w:tmpl w:val="5E58EA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503408"/>
    <w:multiLevelType w:val="hybridMultilevel"/>
    <w:tmpl w:val="8738EA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"/>
  </w:num>
  <w:num w:numId="20">
    <w:abstractNumId w:val="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9698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A4A"/>
    <w:rsid w:val="00010D58"/>
    <w:rsid w:val="00011FF5"/>
    <w:rsid w:val="000120C5"/>
    <w:rsid w:val="00012F31"/>
    <w:rsid w:val="0001387E"/>
    <w:rsid w:val="00013ECC"/>
    <w:rsid w:val="00014070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3D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B99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45E5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6A0E"/>
    <w:rsid w:val="000D6DD2"/>
    <w:rsid w:val="000D7943"/>
    <w:rsid w:val="000D7ED1"/>
    <w:rsid w:val="000E09E0"/>
    <w:rsid w:val="000E2012"/>
    <w:rsid w:val="000E39FF"/>
    <w:rsid w:val="000E5F4D"/>
    <w:rsid w:val="000E647D"/>
    <w:rsid w:val="000E66AE"/>
    <w:rsid w:val="000F0B65"/>
    <w:rsid w:val="000F112B"/>
    <w:rsid w:val="000F194F"/>
    <w:rsid w:val="000F4579"/>
    <w:rsid w:val="000F5F1F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6AB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1688F"/>
    <w:rsid w:val="00120F09"/>
    <w:rsid w:val="00121EB0"/>
    <w:rsid w:val="00124C70"/>
    <w:rsid w:val="00125414"/>
    <w:rsid w:val="001268DE"/>
    <w:rsid w:val="001300B7"/>
    <w:rsid w:val="001301F0"/>
    <w:rsid w:val="00131690"/>
    <w:rsid w:val="00131B5D"/>
    <w:rsid w:val="00131F4F"/>
    <w:rsid w:val="00132994"/>
    <w:rsid w:val="00133506"/>
    <w:rsid w:val="00133ED6"/>
    <w:rsid w:val="00135E96"/>
    <w:rsid w:val="00136086"/>
    <w:rsid w:val="0014065C"/>
    <w:rsid w:val="001409BA"/>
    <w:rsid w:val="00142BFF"/>
    <w:rsid w:val="00147BFE"/>
    <w:rsid w:val="0015016E"/>
    <w:rsid w:val="00151164"/>
    <w:rsid w:val="0015294A"/>
    <w:rsid w:val="001562E1"/>
    <w:rsid w:val="0015676A"/>
    <w:rsid w:val="00156F83"/>
    <w:rsid w:val="00157A56"/>
    <w:rsid w:val="001615B9"/>
    <w:rsid w:val="0016384B"/>
    <w:rsid w:val="001666FC"/>
    <w:rsid w:val="00166DD8"/>
    <w:rsid w:val="0017026C"/>
    <w:rsid w:val="0017053A"/>
    <w:rsid w:val="001706C4"/>
    <w:rsid w:val="00171458"/>
    <w:rsid w:val="00171544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60F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25F1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3582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2F15"/>
    <w:rsid w:val="001F300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021"/>
    <w:rsid w:val="00211F35"/>
    <w:rsid w:val="002133CA"/>
    <w:rsid w:val="00215DC3"/>
    <w:rsid w:val="00217B77"/>
    <w:rsid w:val="002217C3"/>
    <w:rsid w:val="00222321"/>
    <w:rsid w:val="00223E4A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29D2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417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154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13BE"/>
    <w:rsid w:val="002A214D"/>
    <w:rsid w:val="002A25AA"/>
    <w:rsid w:val="002A2A40"/>
    <w:rsid w:val="002A2BE3"/>
    <w:rsid w:val="002A3392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0C8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71C8"/>
    <w:rsid w:val="002F044B"/>
    <w:rsid w:val="002F26F2"/>
    <w:rsid w:val="002F4655"/>
    <w:rsid w:val="002F470F"/>
    <w:rsid w:val="002F475E"/>
    <w:rsid w:val="002F586E"/>
    <w:rsid w:val="002F5DAD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65A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3797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45E"/>
    <w:rsid w:val="0033372D"/>
    <w:rsid w:val="00334013"/>
    <w:rsid w:val="003348BC"/>
    <w:rsid w:val="003350D4"/>
    <w:rsid w:val="00336CED"/>
    <w:rsid w:val="00340183"/>
    <w:rsid w:val="00341230"/>
    <w:rsid w:val="00342428"/>
    <w:rsid w:val="00343F7A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762"/>
    <w:rsid w:val="00353A03"/>
    <w:rsid w:val="00353B8D"/>
    <w:rsid w:val="003547ED"/>
    <w:rsid w:val="0035561C"/>
    <w:rsid w:val="003556DE"/>
    <w:rsid w:val="00355F64"/>
    <w:rsid w:val="003565F6"/>
    <w:rsid w:val="00360F8F"/>
    <w:rsid w:val="00361DC3"/>
    <w:rsid w:val="00362075"/>
    <w:rsid w:val="003629D1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628"/>
    <w:rsid w:val="00376B4F"/>
    <w:rsid w:val="003770A3"/>
    <w:rsid w:val="0038147A"/>
    <w:rsid w:val="00381565"/>
    <w:rsid w:val="003817A9"/>
    <w:rsid w:val="00381A34"/>
    <w:rsid w:val="0038483D"/>
    <w:rsid w:val="003859DE"/>
    <w:rsid w:val="00386C52"/>
    <w:rsid w:val="00387C74"/>
    <w:rsid w:val="003911CD"/>
    <w:rsid w:val="003920E1"/>
    <w:rsid w:val="003927AC"/>
    <w:rsid w:val="00393129"/>
    <w:rsid w:val="003958AD"/>
    <w:rsid w:val="003959CA"/>
    <w:rsid w:val="0039728C"/>
    <w:rsid w:val="003A0A1C"/>
    <w:rsid w:val="003A0FF0"/>
    <w:rsid w:val="003A2C42"/>
    <w:rsid w:val="003A321C"/>
    <w:rsid w:val="003A378D"/>
    <w:rsid w:val="003A39D2"/>
    <w:rsid w:val="003A476D"/>
    <w:rsid w:val="003A4C5F"/>
    <w:rsid w:val="003B3E3A"/>
    <w:rsid w:val="003B4634"/>
    <w:rsid w:val="003B48F5"/>
    <w:rsid w:val="003B59AD"/>
    <w:rsid w:val="003B5DFB"/>
    <w:rsid w:val="003B6254"/>
    <w:rsid w:val="003B630F"/>
    <w:rsid w:val="003B7FF5"/>
    <w:rsid w:val="003C023A"/>
    <w:rsid w:val="003C363D"/>
    <w:rsid w:val="003C3750"/>
    <w:rsid w:val="003C3FC7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ED7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5C1"/>
    <w:rsid w:val="003F0B18"/>
    <w:rsid w:val="003F1BFA"/>
    <w:rsid w:val="003F1FFF"/>
    <w:rsid w:val="003F21A3"/>
    <w:rsid w:val="003F258D"/>
    <w:rsid w:val="003F2F58"/>
    <w:rsid w:val="003F3B7D"/>
    <w:rsid w:val="003F4ACB"/>
    <w:rsid w:val="004004CD"/>
    <w:rsid w:val="0040081A"/>
    <w:rsid w:val="004014EE"/>
    <w:rsid w:val="004021F6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6B99"/>
    <w:rsid w:val="004177F3"/>
    <w:rsid w:val="004178C8"/>
    <w:rsid w:val="00417F88"/>
    <w:rsid w:val="00420A3F"/>
    <w:rsid w:val="004219A0"/>
    <w:rsid w:val="0042575A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6F74"/>
    <w:rsid w:val="00447F63"/>
    <w:rsid w:val="00450B5D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04A2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209"/>
    <w:rsid w:val="004A2808"/>
    <w:rsid w:val="004A33A3"/>
    <w:rsid w:val="004A407D"/>
    <w:rsid w:val="004A4196"/>
    <w:rsid w:val="004A4951"/>
    <w:rsid w:val="004A5389"/>
    <w:rsid w:val="004A5919"/>
    <w:rsid w:val="004A5FFB"/>
    <w:rsid w:val="004A6115"/>
    <w:rsid w:val="004A6301"/>
    <w:rsid w:val="004A660F"/>
    <w:rsid w:val="004A6EDB"/>
    <w:rsid w:val="004A7B5D"/>
    <w:rsid w:val="004A7F3C"/>
    <w:rsid w:val="004B1EBC"/>
    <w:rsid w:val="004B202C"/>
    <w:rsid w:val="004B2A03"/>
    <w:rsid w:val="004B313F"/>
    <w:rsid w:val="004B399E"/>
    <w:rsid w:val="004B407B"/>
    <w:rsid w:val="004B44BE"/>
    <w:rsid w:val="004B4A32"/>
    <w:rsid w:val="004B4A43"/>
    <w:rsid w:val="004B51E0"/>
    <w:rsid w:val="004B7B80"/>
    <w:rsid w:val="004B7BFE"/>
    <w:rsid w:val="004C08CF"/>
    <w:rsid w:val="004C0BDB"/>
    <w:rsid w:val="004C0E65"/>
    <w:rsid w:val="004C14D3"/>
    <w:rsid w:val="004C1D66"/>
    <w:rsid w:val="004C5FC6"/>
    <w:rsid w:val="004C706C"/>
    <w:rsid w:val="004C76BB"/>
    <w:rsid w:val="004C7716"/>
    <w:rsid w:val="004D0CAC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010"/>
    <w:rsid w:val="004E3178"/>
    <w:rsid w:val="004E3A41"/>
    <w:rsid w:val="004E3FA6"/>
    <w:rsid w:val="004E4F22"/>
    <w:rsid w:val="004E619E"/>
    <w:rsid w:val="004F072E"/>
    <w:rsid w:val="004F0755"/>
    <w:rsid w:val="004F1ADE"/>
    <w:rsid w:val="004F3EF2"/>
    <w:rsid w:val="004F3FD5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BA8"/>
    <w:rsid w:val="00504D0C"/>
    <w:rsid w:val="005053F6"/>
    <w:rsid w:val="00505672"/>
    <w:rsid w:val="005063BB"/>
    <w:rsid w:val="0050656B"/>
    <w:rsid w:val="005066B4"/>
    <w:rsid w:val="005067E5"/>
    <w:rsid w:val="00506CA3"/>
    <w:rsid w:val="00507798"/>
    <w:rsid w:val="005103DE"/>
    <w:rsid w:val="00510B21"/>
    <w:rsid w:val="00510D9C"/>
    <w:rsid w:val="00511119"/>
    <w:rsid w:val="00511C30"/>
    <w:rsid w:val="00513AFD"/>
    <w:rsid w:val="00513DF7"/>
    <w:rsid w:val="00514419"/>
    <w:rsid w:val="005154A1"/>
    <w:rsid w:val="00517D35"/>
    <w:rsid w:val="00521351"/>
    <w:rsid w:val="0052191F"/>
    <w:rsid w:val="005229F5"/>
    <w:rsid w:val="00522C44"/>
    <w:rsid w:val="00523284"/>
    <w:rsid w:val="0052432E"/>
    <w:rsid w:val="00524615"/>
    <w:rsid w:val="00524B31"/>
    <w:rsid w:val="00524D24"/>
    <w:rsid w:val="00525351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392"/>
    <w:rsid w:val="005334F9"/>
    <w:rsid w:val="0053491F"/>
    <w:rsid w:val="00535FF2"/>
    <w:rsid w:val="005364C4"/>
    <w:rsid w:val="00536628"/>
    <w:rsid w:val="005366D4"/>
    <w:rsid w:val="00536D9A"/>
    <w:rsid w:val="00536F78"/>
    <w:rsid w:val="00537603"/>
    <w:rsid w:val="00537BBC"/>
    <w:rsid w:val="00537CDB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1CD9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12F"/>
    <w:rsid w:val="005A7883"/>
    <w:rsid w:val="005A7CE7"/>
    <w:rsid w:val="005B0B61"/>
    <w:rsid w:val="005B0B93"/>
    <w:rsid w:val="005B1302"/>
    <w:rsid w:val="005B36A1"/>
    <w:rsid w:val="005B3791"/>
    <w:rsid w:val="005B3ACA"/>
    <w:rsid w:val="005B3CDC"/>
    <w:rsid w:val="005B4B2D"/>
    <w:rsid w:val="005B4B71"/>
    <w:rsid w:val="005B5DD2"/>
    <w:rsid w:val="005B61C8"/>
    <w:rsid w:val="005C03A4"/>
    <w:rsid w:val="005C2A23"/>
    <w:rsid w:val="005C36D8"/>
    <w:rsid w:val="005C549D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52"/>
    <w:rsid w:val="005D5168"/>
    <w:rsid w:val="005D5B9D"/>
    <w:rsid w:val="005D60A6"/>
    <w:rsid w:val="005D7504"/>
    <w:rsid w:val="005D7942"/>
    <w:rsid w:val="005E07CC"/>
    <w:rsid w:val="005E0A49"/>
    <w:rsid w:val="005E2617"/>
    <w:rsid w:val="005E2F19"/>
    <w:rsid w:val="005E4143"/>
    <w:rsid w:val="005E421F"/>
    <w:rsid w:val="005E43C2"/>
    <w:rsid w:val="005E4D3F"/>
    <w:rsid w:val="005E56EA"/>
    <w:rsid w:val="005E662D"/>
    <w:rsid w:val="005F185B"/>
    <w:rsid w:val="005F1D40"/>
    <w:rsid w:val="005F22F5"/>
    <w:rsid w:val="005F247B"/>
    <w:rsid w:val="005F4F92"/>
    <w:rsid w:val="005F6564"/>
    <w:rsid w:val="005F739B"/>
    <w:rsid w:val="005F7A13"/>
    <w:rsid w:val="00601882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092"/>
    <w:rsid w:val="00615641"/>
    <w:rsid w:val="00615819"/>
    <w:rsid w:val="006159DC"/>
    <w:rsid w:val="0061661E"/>
    <w:rsid w:val="00616FCA"/>
    <w:rsid w:val="0061706B"/>
    <w:rsid w:val="00617806"/>
    <w:rsid w:val="00620CF5"/>
    <w:rsid w:val="0062296E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3F6"/>
    <w:rsid w:val="00647B31"/>
    <w:rsid w:val="00651126"/>
    <w:rsid w:val="0065120C"/>
    <w:rsid w:val="00651293"/>
    <w:rsid w:val="006518FA"/>
    <w:rsid w:val="00654229"/>
    <w:rsid w:val="006543AF"/>
    <w:rsid w:val="00655E66"/>
    <w:rsid w:val="00655E6B"/>
    <w:rsid w:val="00656903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4B20"/>
    <w:rsid w:val="00665430"/>
    <w:rsid w:val="0066559F"/>
    <w:rsid w:val="00671279"/>
    <w:rsid w:val="00672B22"/>
    <w:rsid w:val="00673466"/>
    <w:rsid w:val="006748D7"/>
    <w:rsid w:val="00674D04"/>
    <w:rsid w:val="0067547F"/>
    <w:rsid w:val="00675F3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3F9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0A"/>
    <w:rsid w:val="006A0DDA"/>
    <w:rsid w:val="006A291B"/>
    <w:rsid w:val="006A2F1A"/>
    <w:rsid w:val="006A3434"/>
    <w:rsid w:val="006A3871"/>
    <w:rsid w:val="006A4CF2"/>
    <w:rsid w:val="006A5D85"/>
    <w:rsid w:val="006A7E5A"/>
    <w:rsid w:val="006B0275"/>
    <w:rsid w:val="006B0549"/>
    <w:rsid w:val="006B176D"/>
    <w:rsid w:val="006B1A3A"/>
    <w:rsid w:val="006B2199"/>
    <w:rsid w:val="006B30C7"/>
    <w:rsid w:val="006B5110"/>
    <w:rsid w:val="006C025D"/>
    <w:rsid w:val="006C046E"/>
    <w:rsid w:val="006C08FF"/>
    <w:rsid w:val="006C0ED0"/>
    <w:rsid w:val="006C2A11"/>
    <w:rsid w:val="006C2ADA"/>
    <w:rsid w:val="006C2B7B"/>
    <w:rsid w:val="006C39FA"/>
    <w:rsid w:val="006C40EF"/>
    <w:rsid w:val="006C4272"/>
    <w:rsid w:val="006C6136"/>
    <w:rsid w:val="006C6656"/>
    <w:rsid w:val="006C7A16"/>
    <w:rsid w:val="006D03BB"/>
    <w:rsid w:val="006D043E"/>
    <w:rsid w:val="006D0FDF"/>
    <w:rsid w:val="006D20F7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6958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26BBE"/>
    <w:rsid w:val="007314CB"/>
    <w:rsid w:val="00732028"/>
    <w:rsid w:val="00733087"/>
    <w:rsid w:val="0073340D"/>
    <w:rsid w:val="00733D2F"/>
    <w:rsid w:val="00734995"/>
    <w:rsid w:val="00735102"/>
    <w:rsid w:val="007363AF"/>
    <w:rsid w:val="00736F3E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36E3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A77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6A85"/>
    <w:rsid w:val="007972BB"/>
    <w:rsid w:val="007A11C0"/>
    <w:rsid w:val="007A17C2"/>
    <w:rsid w:val="007A1BE4"/>
    <w:rsid w:val="007A3595"/>
    <w:rsid w:val="007A3BCB"/>
    <w:rsid w:val="007A402E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3734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C25"/>
    <w:rsid w:val="007F1319"/>
    <w:rsid w:val="007F23FE"/>
    <w:rsid w:val="007F3A0F"/>
    <w:rsid w:val="007F3B03"/>
    <w:rsid w:val="007F55D2"/>
    <w:rsid w:val="007F573F"/>
    <w:rsid w:val="007F7091"/>
    <w:rsid w:val="007F7749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16CB5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2397"/>
    <w:rsid w:val="0084354A"/>
    <w:rsid w:val="008442FD"/>
    <w:rsid w:val="0084516C"/>
    <w:rsid w:val="008477A4"/>
    <w:rsid w:val="00851882"/>
    <w:rsid w:val="00851AE4"/>
    <w:rsid w:val="00851CE2"/>
    <w:rsid w:val="008524C9"/>
    <w:rsid w:val="00852D85"/>
    <w:rsid w:val="00853104"/>
    <w:rsid w:val="008531D0"/>
    <w:rsid w:val="008534A7"/>
    <w:rsid w:val="008538C4"/>
    <w:rsid w:val="00853946"/>
    <w:rsid w:val="00854F7B"/>
    <w:rsid w:val="00855064"/>
    <w:rsid w:val="00855313"/>
    <w:rsid w:val="00855EF3"/>
    <w:rsid w:val="0085698E"/>
    <w:rsid w:val="00856E12"/>
    <w:rsid w:val="00860E60"/>
    <w:rsid w:val="0086182E"/>
    <w:rsid w:val="0086383E"/>
    <w:rsid w:val="0086403F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231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6015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4AE"/>
    <w:rsid w:val="008C4692"/>
    <w:rsid w:val="008C4DF7"/>
    <w:rsid w:val="008C7062"/>
    <w:rsid w:val="008C7363"/>
    <w:rsid w:val="008D0693"/>
    <w:rsid w:val="008D0F96"/>
    <w:rsid w:val="008D1042"/>
    <w:rsid w:val="008D2A98"/>
    <w:rsid w:val="008D2B6E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8F7A0A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624"/>
    <w:rsid w:val="00911ABB"/>
    <w:rsid w:val="009133A3"/>
    <w:rsid w:val="00913698"/>
    <w:rsid w:val="0091426B"/>
    <w:rsid w:val="0091563A"/>
    <w:rsid w:val="009158E4"/>
    <w:rsid w:val="00915CD6"/>
    <w:rsid w:val="00920634"/>
    <w:rsid w:val="00922B24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57C9D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1B4C"/>
    <w:rsid w:val="009824A9"/>
    <w:rsid w:val="00984137"/>
    <w:rsid w:val="00986CB9"/>
    <w:rsid w:val="00986DD3"/>
    <w:rsid w:val="0099049D"/>
    <w:rsid w:val="00991A8D"/>
    <w:rsid w:val="009924C8"/>
    <w:rsid w:val="0099362E"/>
    <w:rsid w:val="0099415A"/>
    <w:rsid w:val="00994215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06CB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595"/>
    <w:rsid w:val="009F1E6E"/>
    <w:rsid w:val="009F24AA"/>
    <w:rsid w:val="009F2C52"/>
    <w:rsid w:val="009F4B44"/>
    <w:rsid w:val="009F4C0E"/>
    <w:rsid w:val="009F55A1"/>
    <w:rsid w:val="009F5C04"/>
    <w:rsid w:val="009F66C2"/>
    <w:rsid w:val="00A00456"/>
    <w:rsid w:val="00A009CB"/>
    <w:rsid w:val="00A01F35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CD5"/>
    <w:rsid w:val="00A21393"/>
    <w:rsid w:val="00A22D18"/>
    <w:rsid w:val="00A2335C"/>
    <w:rsid w:val="00A244A4"/>
    <w:rsid w:val="00A24B6A"/>
    <w:rsid w:val="00A25430"/>
    <w:rsid w:val="00A258FE"/>
    <w:rsid w:val="00A26CB2"/>
    <w:rsid w:val="00A26DF6"/>
    <w:rsid w:val="00A271E3"/>
    <w:rsid w:val="00A30E71"/>
    <w:rsid w:val="00A32028"/>
    <w:rsid w:val="00A32FD3"/>
    <w:rsid w:val="00A33763"/>
    <w:rsid w:val="00A33949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334"/>
    <w:rsid w:val="00A5489B"/>
    <w:rsid w:val="00A54F45"/>
    <w:rsid w:val="00A55321"/>
    <w:rsid w:val="00A57748"/>
    <w:rsid w:val="00A60DBE"/>
    <w:rsid w:val="00A622AD"/>
    <w:rsid w:val="00A63102"/>
    <w:rsid w:val="00A642F7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1C0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15B3"/>
    <w:rsid w:val="00AB28D3"/>
    <w:rsid w:val="00AB373E"/>
    <w:rsid w:val="00AB462C"/>
    <w:rsid w:val="00AB53F5"/>
    <w:rsid w:val="00AB6772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2A85"/>
    <w:rsid w:val="00AE3391"/>
    <w:rsid w:val="00AE4010"/>
    <w:rsid w:val="00AE4591"/>
    <w:rsid w:val="00AE4C3E"/>
    <w:rsid w:val="00AE50D2"/>
    <w:rsid w:val="00AE66DC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1995"/>
    <w:rsid w:val="00B029AD"/>
    <w:rsid w:val="00B030EF"/>
    <w:rsid w:val="00B04194"/>
    <w:rsid w:val="00B0421F"/>
    <w:rsid w:val="00B05075"/>
    <w:rsid w:val="00B0677D"/>
    <w:rsid w:val="00B069D5"/>
    <w:rsid w:val="00B06BDE"/>
    <w:rsid w:val="00B07ABA"/>
    <w:rsid w:val="00B10321"/>
    <w:rsid w:val="00B11789"/>
    <w:rsid w:val="00B11B62"/>
    <w:rsid w:val="00B12135"/>
    <w:rsid w:val="00B14C71"/>
    <w:rsid w:val="00B1637A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12"/>
    <w:rsid w:val="00B25F85"/>
    <w:rsid w:val="00B2679F"/>
    <w:rsid w:val="00B27B31"/>
    <w:rsid w:val="00B27F69"/>
    <w:rsid w:val="00B305F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3878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39D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17"/>
    <w:rsid w:val="00B81941"/>
    <w:rsid w:val="00B83522"/>
    <w:rsid w:val="00B8502B"/>
    <w:rsid w:val="00B8605C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5E5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00B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C5"/>
    <w:rsid w:val="00C050D3"/>
    <w:rsid w:val="00C05E3A"/>
    <w:rsid w:val="00C06777"/>
    <w:rsid w:val="00C06846"/>
    <w:rsid w:val="00C068E0"/>
    <w:rsid w:val="00C071F0"/>
    <w:rsid w:val="00C10573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2BDE"/>
    <w:rsid w:val="00C3313E"/>
    <w:rsid w:val="00C33633"/>
    <w:rsid w:val="00C34766"/>
    <w:rsid w:val="00C34BBE"/>
    <w:rsid w:val="00C37C09"/>
    <w:rsid w:val="00C4010D"/>
    <w:rsid w:val="00C41E64"/>
    <w:rsid w:val="00C4346F"/>
    <w:rsid w:val="00C458A3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0C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4DE7"/>
    <w:rsid w:val="00C552F1"/>
    <w:rsid w:val="00C571B6"/>
    <w:rsid w:val="00C634F5"/>
    <w:rsid w:val="00C6498E"/>
    <w:rsid w:val="00C6542A"/>
    <w:rsid w:val="00C65791"/>
    <w:rsid w:val="00C65C92"/>
    <w:rsid w:val="00C67AF1"/>
    <w:rsid w:val="00C708DA"/>
    <w:rsid w:val="00C70A16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5D3"/>
    <w:rsid w:val="00C81920"/>
    <w:rsid w:val="00C81E1A"/>
    <w:rsid w:val="00C8219B"/>
    <w:rsid w:val="00C8279B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2DDA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4FFC"/>
    <w:rsid w:val="00D050EC"/>
    <w:rsid w:val="00D0591C"/>
    <w:rsid w:val="00D05ACF"/>
    <w:rsid w:val="00D10464"/>
    <w:rsid w:val="00D10B53"/>
    <w:rsid w:val="00D111BF"/>
    <w:rsid w:val="00D11289"/>
    <w:rsid w:val="00D11591"/>
    <w:rsid w:val="00D14716"/>
    <w:rsid w:val="00D14775"/>
    <w:rsid w:val="00D14B2F"/>
    <w:rsid w:val="00D14D4A"/>
    <w:rsid w:val="00D15BE9"/>
    <w:rsid w:val="00D16A0E"/>
    <w:rsid w:val="00D204B3"/>
    <w:rsid w:val="00D2113B"/>
    <w:rsid w:val="00D21484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8BD"/>
    <w:rsid w:val="00D30F1C"/>
    <w:rsid w:val="00D31118"/>
    <w:rsid w:val="00D31805"/>
    <w:rsid w:val="00D321C5"/>
    <w:rsid w:val="00D32462"/>
    <w:rsid w:val="00D346AB"/>
    <w:rsid w:val="00D35228"/>
    <w:rsid w:val="00D35522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5DDF"/>
    <w:rsid w:val="00D7633F"/>
    <w:rsid w:val="00D76DB2"/>
    <w:rsid w:val="00D77F48"/>
    <w:rsid w:val="00D80650"/>
    <w:rsid w:val="00D8067E"/>
    <w:rsid w:val="00D8086C"/>
    <w:rsid w:val="00D80B20"/>
    <w:rsid w:val="00D80EC5"/>
    <w:rsid w:val="00D83873"/>
    <w:rsid w:val="00D83BA1"/>
    <w:rsid w:val="00D8432F"/>
    <w:rsid w:val="00D8502D"/>
    <w:rsid w:val="00D85F78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174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612A"/>
    <w:rsid w:val="00E0768B"/>
    <w:rsid w:val="00E114A2"/>
    <w:rsid w:val="00E1284F"/>
    <w:rsid w:val="00E131A0"/>
    <w:rsid w:val="00E14899"/>
    <w:rsid w:val="00E15312"/>
    <w:rsid w:val="00E15A8B"/>
    <w:rsid w:val="00E209C5"/>
    <w:rsid w:val="00E20FFB"/>
    <w:rsid w:val="00E24ED5"/>
    <w:rsid w:val="00E261DB"/>
    <w:rsid w:val="00E264F7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A9C"/>
    <w:rsid w:val="00E5148E"/>
    <w:rsid w:val="00E52B03"/>
    <w:rsid w:val="00E55919"/>
    <w:rsid w:val="00E55E02"/>
    <w:rsid w:val="00E56624"/>
    <w:rsid w:val="00E56738"/>
    <w:rsid w:val="00E56E23"/>
    <w:rsid w:val="00E57468"/>
    <w:rsid w:val="00E61F43"/>
    <w:rsid w:val="00E6220C"/>
    <w:rsid w:val="00E62348"/>
    <w:rsid w:val="00E62BF5"/>
    <w:rsid w:val="00E62DF1"/>
    <w:rsid w:val="00E631C3"/>
    <w:rsid w:val="00E70FBF"/>
    <w:rsid w:val="00E71970"/>
    <w:rsid w:val="00E724C4"/>
    <w:rsid w:val="00E7272C"/>
    <w:rsid w:val="00E72BFC"/>
    <w:rsid w:val="00E735B7"/>
    <w:rsid w:val="00E73E55"/>
    <w:rsid w:val="00E73F51"/>
    <w:rsid w:val="00E76D95"/>
    <w:rsid w:val="00E77D03"/>
    <w:rsid w:val="00E80157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6FF3"/>
    <w:rsid w:val="00E97208"/>
    <w:rsid w:val="00E973B5"/>
    <w:rsid w:val="00EA0409"/>
    <w:rsid w:val="00EA12E9"/>
    <w:rsid w:val="00EA172B"/>
    <w:rsid w:val="00EA176E"/>
    <w:rsid w:val="00EA1C0A"/>
    <w:rsid w:val="00EA3A95"/>
    <w:rsid w:val="00EA3D6A"/>
    <w:rsid w:val="00EA457D"/>
    <w:rsid w:val="00EA546A"/>
    <w:rsid w:val="00EA5CFC"/>
    <w:rsid w:val="00EB0756"/>
    <w:rsid w:val="00EB10A9"/>
    <w:rsid w:val="00EB116C"/>
    <w:rsid w:val="00EB3252"/>
    <w:rsid w:val="00EB32A6"/>
    <w:rsid w:val="00EB3933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3851"/>
    <w:rsid w:val="00ED4795"/>
    <w:rsid w:val="00ED4FC8"/>
    <w:rsid w:val="00ED55D8"/>
    <w:rsid w:val="00ED5914"/>
    <w:rsid w:val="00ED5E2B"/>
    <w:rsid w:val="00EE0ABB"/>
    <w:rsid w:val="00EE15ED"/>
    <w:rsid w:val="00EE1953"/>
    <w:rsid w:val="00EE2B02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0B9E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232F"/>
    <w:rsid w:val="00F33964"/>
    <w:rsid w:val="00F339AD"/>
    <w:rsid w:val="00F36BC4"/>
    <w:rsid w:val="00F37BC1"/>
    <w:rsid w:val="00F37EAB"/>
    <w:rsid w:val="00F40116"/>
    <w:rsid w:val="00F401FE"/>
    <w:rsid w:val="00F40FD3"/>
    <w:rsid w:val="00F45432"/>
    <w:rsid w:val="00F45B29"/>
    <w:rsid w:val="00F45D64"/>
    <w:rsid w:val="00F47AD0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66C"/>
    <w:rsid w:val="00F6676B"/>
    <w:rsid w:val="00F6697C"/>
    <w:rsid w:val="00F66DDC"/>
    <w:rsid w:val="00F672DE"/>
    <w:rsid w:val="00F67611"/>
    <w:rsid w:val="00F70A55"/>
    <w:rsid w:val="00F71298"/>
    <w:rsid w:val="00F74168"/>
    <w:rsid w:val="00F752E5"/>
    <w:rsid w:val="00F75439"/>
    <w:rsid w:val="00F75B21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66C"/>
    <w:rsid w:val="00F94BD6"/>
    <w:rsid w:val="00F9582B"/>
    <w:rsid w:val="00F96072"/>
    <w:rsid w:val="00F962E4"/>
    <w:rsid w:val="00F967E4"/>
    <w:rsid w:val="00FA28F2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6814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096"/>
    <w:rsid w:val="00FC7604"/>
    <w:rsid w:val="00FC762E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472E"/>
    <w:rsid w:val="00FF0200"/>
    <w:rsid w:val="00FF1137"/>
    <w:rsid w:val="00FF3898"/>
    <w:rsid w:val="00FF6F9A"/>
    <w:rsid w:val="00FF719D"/>
    <w:rsid w:val="00FF7201"/>
    <w:rsid w:val="00FF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8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sareceber1@alaturjtb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BD6FC-86B2-414F-9A56-8FAE339F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3523</TotalTime>
  <Pages>7</Pages>
  <Words>650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4152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Vieira Nicolino</dc:creator>
  <cp:keywords/>
  <dc:description/>
  <cp:lastModifiedBy>adm</cp:lastModifiedBy>
  <cp:revision>19</cp:revision>
  <cp:lastPrinted>2014-01-19T16:14:00Z</cp:lastPrinted>
  <dcterms:created xsi:type="dcterms:W3CDTF">2014-07-12T02:29:00Z</dcterms:created>
  <dcterms:modified xsi:type="dcterms:W3CDTF">2020-01-16T23:48:00Z</dcterms:modified>
</cp:coreProperties>
</file>